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7C21D" w14:textId="77777777"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A88E1BD" wp14:editId="0048DBCB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6E9599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51FF057D" w14:textId="77777777">
        <w:tc>
          <w:tcPr>
            <w:tcW w:w="9210" w:type="dxa"/>
          </w:tcPr>
          <w:p w14:paraId="356DD7DD" w14:textId="3B9F942B" w:rsidR="00C930E9" w:rsidRPr="00ED50C4" w:rsidRDefault="002F1F1D" w:rsidP="002F1F1D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2048</w:t>
            </w:r>
          </w:p>
        </w:tc>
      </w:tr>
    </w:tbl>
    <w:p w14:paraId="3F825BD6" w14:textId="77777777" w:rsidR="00CF39A8" w:rsidRDefault="00CF39A8">
      <w:pPr>
        <w:rPr>
          <w:sz w:val="52"/>
        </w:rPr>
      </w:pPr>
    </w:p>
    <w:p w14:paraId="0709E8E7" w14:textId="77777777" w:rsidR="00CF39A8" w:rsidRDefault="00CF39A8"/>
    <w:p w14:paraId="22389653" w14:textId="77777777" w:rsidR="004F521F" w:rsidRPr="0067729D" w:rsidRDefault="004F521F" w:rsidP="00ED50C4">
      <w:pPr>
        <w:pStyle w:val="Help"/>
        <w:jc w:val="center"/>
      </w:pPr>
      <w:r w:rsidRPr="0067729D">
        <w:t>Illustration</w:t>
      </w:r>
    </w:p>
    <w:p w14:paraId="6FEBAEAA" w14:textId="77777777" w:rsidR="004F521F" w:rsidRDefault="004F521F" w:rsidP="004F521F">
      <w:pPr>
        <w:jc w:val="center"/>
      </w:pPr>
    </w:p>
    <w:p w14:paraId="3F9898A8" w14:textId="77777777" w:rsidR="004F521F" w:rsidRDefault="004F521F" w:rsidP="004F521F">
      <w:pPr>
        <w:jc w:val="center"/>
      </w:pPr>
    </w:p>
    <w:p w14:paraId="5C254A42" w14:textId="77777777" w:rsidR="004F521F" w:rsidRDefault="004F521F" w:rsidP="004F521F">
      <w:pPr>
        <w:jc w:val="center"/>
      </w:pPr>
    </w:p>
    <w:p w14:paraId="1D9EAF07" w14:textId="77777777" w:rsidR="004F521F" w:rsidRDefault="004F521F" w:rsidP="004F521F">
      <w:pPr>
        <w:jc w:val="center"/>
      </w:pPr>
    </w:p>
    <w:p w14:paraId="6BAD6C58" w14:textId="77777777" w:rsidR="004F521F" w:rsidRDefault="004F521F" w:rsidP="004F521F">
      <w:pPr>
        <w:jc w:val="center"/>
      </w:pPr>
    </w:p>
    <w:p w14:paraId="77224CC6" w14:textId="77777777" w:rsidR="004F521F" w:rsidRDefault="004F521F" w:rsidP="004F521F">
      <w:pPr>
        <w:jc w:val="center"/>
      </w:pPr>
    </w:p>
    <w:p w14:paraId="79E83BD7" w14:textId="77777777" w:rsidR="004F521F" w:rsidRDefault="004F521F" w:rsidP="004F521F">
      <w:pPr>
        <w:jc w:val="center"/>
      </w:pPr>
    </w:p>
    <w:p w14:paraId="5D4CA74E" w14:textId="77777777" w:rsidR="004F521F" w:rsidRDefault="004F521F" w:rsidP="004F521F">
      <w:pPr>
        <w:jc w:val="center"/>
        <w:rPr>
          <w:i/>
        </w:rPr>
      </w:pPr>
    </w:p>
    <w:p w14:paraId="60BB5372" w14:textId="77777777" w:rsidR="004F521F" w:rsidRDefault="004F521F" w:rsidP="004F521F">
      <w:pPr>
        <w:jc w:val="center"/>
        <w:rPr>
          <w:i/>
        </w:rPr>
      </w:pPr>
    </w:p>
    <w:p w14:paraId="0D7D1CC6" w14:textId="77777777" w:rsidR="004F521F" w:rsidRDefault="004F521F" w:rsidP="004F521F">
      <w:pPr>
        <w:jc w:val="center"/>
        <w:rPr>
          <w:i/>
        </w:rPr>
      </w:pPr>
    </w:p>
    <w:p w14:paraId="13C5A209" w14:textId="77777777" w:rsidR="004F521F" w:rsidRDefault="004F521F" w:rsidP="004F521F">
      <w:pPr>
        <w:jc w:val="center"/>
        <w:rPr>
          <w:i/>
        </w:rPr>
      </w:pPr>
    </w:p>
    <w:p w14:paraId="1FE5FF66" w14:textId="77777777" w:rsidR="004F521F" w:rsidRDefault="004F521F" w:rsidP="004F521F">
      <w:pPr>
        <w:jc w:val="center"/>
        <w:rPr>
          <w:i/>
        </w:rPr>
      </w:pPr>
    </w:p>
    <w:p w14:paraId="5583B482" w14:textId="77777777" w:rsidR="004F521F" w:rsidRDefault="004F521F" w:rsidP="004F521F">
      <w:pPr>
        <w:jc w:val="center"/>
        <w:rPr>
          <w:i/>
        </w:rPr>
      </w:pPr>
    </w:p>
    <w:p w14:paraId="38B0D1DE" w14:textId="77777777" w:rsidR="004F521F" w:rsidRDefault="004F521F" w:rsidP="004F521F">
      <w:pPr>
        <w:jc w:val="center"/>
        <w:rPr>
          <w:i/>
        </w:rPr>
      </w:pPr>
    </w:p>
    <w:p w14:paraId="7270080A" w14:textId="77777777" w:rsidR="004F521F" w:rsidRDefault="004F521F" w:rsidP="004F521F">
      <w:pPr>
        <w:jc w:val="center"/>
        <w:rPr>
          <w:i/>
        </w:rPr>
      </w:pPr>
    </w:p>
    <w:p w14:paraId="4EF15208" w14:textId="77777777"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6249CD8" wp14:editId="45A1B062">
                <wp:simplePos x="0" y="0"/>
                <wp:positionH relativeFrom="column">
                  <wp:posOffset>2314575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798A3" w14:textId="180958D8" w:rsidR="004F521F" w:rsidRPr="0067729D" w:rsidRDefault="002F1F1D" w:rsidP="00ED50C4">
                            <w:pPr>
                              <w:pStyle w:val="Help"/>
                            </w:pPr>
                            <w:r>
                              <w:t>Arifi</w:t>
                            </w:r>
                            <w:r w:rsidR="004F521F" w:rsidRPr="0067729D">
                              <w:t xml:space="preserve">, </w:t>
                            </w:r>
                            <w:r>
                              <w:t>Elod</w:t>
                            </w:r>
                          </w:p>
                          <w:p w14:paraId="29379EFA" w14:textId="12483B90" w:rsidR="004F521F" w:rsidRPr="0062247F" w:rsidRDefault="002F1F1D" w:rsidP="00ED50C4">
                            <w:pPr>
                              <w:pStyle w:val="Help"/>
                            </w:pPr>
                            <w:r>
                              <w:t>Elod.pro1@gmail.com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249CD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82.25pt;margin-top: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" filled="f" stroked="f">
                <v:textbox>
                  <w:txbxContent>
                    <w:p w14:paraId="69C798A3" w14:textId="180958D8" w:rsidR="004F521F" w:rsidRPr="0067729D" w:rsidRDefault="002F1F1D" w:rsidP="00ED50C4">
                      <w:pPr>
                        <w:pStyle w:val="Help"/>
                      </w:pPr>
                      <w:r>
                        <w:t>Arifi</w:t>
                      </w:r>
                      <w:r w:rsidR="004F521F" w:rsidRPr="0067729D">
                        <w:t xml:space="preserve">, </w:t>
                      </w:r>
                      <w:r>
                        <w:t>Elod</w:t>
                      </w:r>
                    </w:p>
                    <w:p w14:paraId="29379EFA" w14:textId="12483B90" w:rsidR="004F521F" w:rsidRPr="0062247F" w:rsidRDefault="002F1F1D" w:rsidP="00ED50C4">
                      <w:pPr>
                        <w:pStyle w:val="Help"/>
                      </w:pPr>
                      <w:r>
                        <w:t>Elod.pro1@gmail.com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1AE4D40D" w14:textId="77777777" w:rsidR="004F521F" w:rsidRDefault="004F521F" w:rsidP="004F521F">
      <w:pPr>
        <w:jc w:val="center"/>
        <w:rPr>
          <w:i/>
        </w:rPr>
      </w:pPr>
    </w:p>
    <w:p w14:paraId="57A7B3B7" w14:textId="77777777" w:rsidR="004F521F" w:rsidRDefault="004F521F" w:rsidP="004F521F">
      <w:pPr>
        <w:jc w:val="center"/>
        <w:rPr>
          <w:i/>
        </w:rPr>
      </w:pPr>
    </w:p>
    <w:p w14:paraId="57A647C6" w14:textId="77777777" w:rsidR="004F521F" w:rsidRDefault="004F521F" w:rsidP="004F521F">
      <w:pPr>
        <w:jc w:val="center"/>
        <w:rPr>
          <w:i/>
        </w:rPr>
      </w:pPr>
    </w:p>
    <w:p w14:paraId="211C5E09" w14:textId="77777777" w:rsidR="004F521F" w:rsidRDefault="004F521F" w:rsidP="004F521F">
      <w:pPr>
        <w:jc w:val="center"/>
        <w:rPr>
          <w:i/>
        </w:rPr>
      </w:pPr>
    </w:p>
    <w:p w14:paraId="58503059" w14:textId="77777777" w:rsidR="004F521F" w:rsidRDefault="004F521F" w:rsidP="004F521F">
      <w:pPr>
        <w:jc w:val="center"/>
        <w:rPr>
          <w:i/>
        </w:rPr>
      </w:pPr>
    </w:p>
    <w:p w14:paraId="175B9F33" w14:textId="77777777" w:rsidR="004F521F" w:rsidRDefault="004F521F" w:rsidP="004F521F">
      <w:pPr>
        <w:jc w:val="center"/>
        <w:rPr>
          <w:i/>
        </w:rPr>
      </w:pPr>
    </w:p>
    <w:p w14:paraId="30F72B57" w14:textId="77777777" w:rsidR="004F521F" w:rsidRPr="0067729D" w:rsidRDefault="004F521F" w:rsidP="004F521F">
      <w:pPr>
        <w:jc w:val="center"/>
        <w:rPr>
          <w:i/>
        </w:rPr>
      </w:pPr>
    </w:p>
    <w:p w14:paraId="15466AD8" w14:textId="77777777" w:rsidR="004F521F" w:rsidRDefault="004F521F" w:rsidP="004F521F">
      <w:pPr>
        <w:jc w:val="center"/>
        <w:rPr>
          <w:u w:val="single"/>
        </w:rPr>
      </w:pPr>
    </w:p>
    <w:p w14:paraId="497DA9D3" w14:textId="77777777"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6F8845D" wp14:editId="66FAD8E5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E8D6D2" w14:textId="77777777" w:rsidR="004F521F" w:rsidRDefault="004F521F" w:rsidP="004F521F"/>
    <w:p w14:paraId="238627F5" w14:textId="77777777" w:rsidR="004F521F" w:rsidRDefault="004F521F" w:rsidP="004F521F"/>
    <w:p w14:paraId="6CB7AA9B" w14:textId="77777777"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5FC5B9" wp14:editId="35311FB4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51F7BA" w14:textId="77777777" w:rsidR="002F1F1D" w:rsidRDefault="002F1F1D" w:rsidP="002F1F1D">
                            <w:pPr>
                              <w:pStyle w:val="Help"/>
                              <w:jc w:val="center"/>
                            </w:pPr>
                            <w:r>
                              <w:t>SI-C1b</w:t>
                            </w:r>
                          </w:p>
                          <w:p w14:paraId="289940B6" w14:textId="77777777" w:rsidR="002F1F1D" w:rsidRDefault="002F1F1D" w:rsidP="002F1F1D">
                            <w:pPr>
                              <w:pStyle w:val="Help"/>
                              <w:jc w:val="center"/>
                            </w:pPr>
                            <w:r>
                              <w:t>02.02.2023</w:t>
                            </w:r>
                          </w:p>
                          <w:p w14:paraId="5B280E51" w14:textId="4245C2E1" w:rsidR="004F521F" w:rsidRDefault="004F521F" w:rsidP="002F1F1D">
                            <w:pPr>
                              <w:pStyle w:val="Help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5FC5B9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" filled="f" stroked="f">
                <v:textbox>
                  <w:txbxContent>
                    <w:p w14:paraId="0951F7BA" w14:textId="77777777" w:rsidR="002F1F1D" w:rsidRDefault="002F1F1D" w:rsidP="002F1F1D">
                      <w:pPr>
                        <w:pStyle w:val="Help"/>
                        <w:jc w:val="center"/>
                      </w:pPr>
                      <w:r>
                        <w:t>SI-C1b</w:t>
                      </w:r>
                    </w:p>
                    <w:p w14:paraId="289940B6" w14:textId="77777777" w:rsidR="002F1F1D" w:rsidRDefault="002F1F1D" w:rsidP="002F1F1D">
                      <w:pPr>
                        <w:pStyle w:val="Help"/>
                        <w:jc w:val="center"/>
                      </w:pPr>
                      <w:r>
                        <w:t>02.02.2023</w:t>
                      </w:r>
                    </w:p>
                    <w:p w14:paraId="5B280E51" w14:textId="4245C2E1" w:rsidR="004F521F" w:rsidRDefault="004F521F" w:rsidP="002F1F1D">
                      <w:pPr>
                        <w:pStyle w:val="Help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D18FCE2" w14:textId="77777777" w:rsidR="004F521F" w:rsidRDefault="004F521F" w:rsidP="004F521F"/>
    <w:p w14:paraId="22AA5E9E" w14:textId="77777777" w:rsidR="004F521F" w:rsidRDefault="004F521F" w:rsidP="004F521F"/>
    <w:p w14:paraId="7CFC982E" w14:textId="77777777" w:rsidR="004F521F" w:rsidRDefault="004F521F" w:rsidP="004F521F"/>
    <w:p w14:paraId="0167132D" w14:textId="77777777" w:rsidR="004F521F" w:rsidRDefault="004F521F" w:rsidP="004F521F"/>
    <w:p w14:paraId="6A575F91" w14:textId="77777777" w:rsidR="004F521F" w:rsidRDefault="004F521F" w:rsidP="004F521F"/>
    <w:p w14:paraId="34FA1CB0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7A2B572A" w14:textId="77777777" w:rsidR="00130791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125451210" w:history="1">
        <w:r w:rsidR="00130791" w:rsidRPr="001A3E99">
          <w:rPr>
            <w:rStyle w:val="Lienhypertexte"/>
          </w:rPr>
          <w:t>1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Introduction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_Toc125451210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0C04E2">
          <w:rPr>
            <w:webHidden/>
          </w:rPr>
          <w:t>3</w:t>
        </w:r>
        <w:r w:rsidR="00130791">
          <w:rPr>
            <w:webHidden/>
          </w:rPr>
          <w:fldChar w:fldCharType="end"/>
        </w:r>
      </w:hyperlink>
    </w:p>
    <w:p w14:paraId="6BBBCE2E" w14:textId="77777777" w:rsidR="00130791" w:rsidRDefault="00F829D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1" w:history="1">
        <w:r w:rsidR="00130791" w:rsidRPr="001A3E99">
          <w:rPr>
            <w:rStyle w:val="Lienhypertexte"/>
            <w:iCs/>
            <w:noProof/>
          </w:rPr>
          <w:t>1.1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Cadre, description et motivation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_Toc125451211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1EE1B885" w14:textId="77777777" w:rsidR="00130791" w:rsidRDefault="00F829D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2" w:history="1">
        <w:r w:rsidR="00130791" w:rsidRPr="001A3E99">
          <w:rPr>
            <w:rStyle w:val="Lienhypertexte"/>
            <w:iCs/>
            <w:noProof/>
          </w:rPr>
          <w:t>1.2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Objectifs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_Toc125451212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547078E4" w14:textId="77777777" w:rsidR="00130791" w:rsidRDefault="00F829D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3" w:history="1">
        <w:r w:rsidR="00130791" w:rsidRPr="001A3E99">
          <w:rPr>
            <w:rStyle w:val="Lienhypertexte"/>
            <w:iCs/>
            <w:noProof/>
          </w:rPr>
          <w:t>1.3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Planification initiale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_Toc125451213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79DAB3F7" w14:textId="77777777" w:rsidR="00130791" w:rsidRDefault="00F829D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5451214" w:history="1">
        <w:r w:rsidR="00130791" w:rsidRPr="001A3E99">
          <w:rPr>
            <w:rStyle w:val="Lienhypertexte"/>
          </w:rPr>
          <w:t>2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Analyse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_Toc125451214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0C04E2">
          <w:rPr>
            <w:webHidden/>
          </w:rPr>
          <w:t>3</w:t>
        </w:r>
        <w:r w:rsidR="00130791">
          <w:rPr>
            <w:webHidden/>
          </w:rPr>
          <w:fldChar w:fldCharType="end"/>
        </w:r>
      </w:hyperlink>
    </w:p>
    <w:p w14:paraId="56371592" w14:textId="77777777" w:rsidR="00130791" w:rsidRDefault="00F829D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5" w:history="1">
        <w:r w:rsidR="00130791" w:rsidRPr="001A3E99">
          <w:rPr>
            <w:rStyle w:val="Lienhypertexte"/>
            <w:iCs/>
            <w:noProof/>
          </w:rPr>
          <w:t>2.1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Maquettes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_Toc125451215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1A437236" w14:textId="77777777" w:rsidR="00130791" w:rsidRDefault="00F829D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6" w:history="1">
        <w:r w:rsidR="00130791" w:rsidRPr="001A3E99">
          <w:rPr>
            <w:rStyle w:val="Lienhypertexte"/>
            <w:iCs/>
            <w:noProof/>
          </w:rPr>
          <w:t>2.2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Stories / tests d’acceptation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_Toc125451216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288131DF" w14:textId="77777777" w:rsidR="00130791" w:rsidRDefault="00F829D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7" w:history="1">
        <w:r w:rsidR="00130791" w:rsidRPr="001A3E99">
          <w:rPr>
            <w:rStyle w:val="Lienhypertexte"/>
            <w:iCs/>
            <w:noProof/>
          </w:rPr>
          <w:t>2.3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Stratégie de test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_Toc125451217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7F6310F3" w14:textId="77777777" w:rsidR="00130791" w:rsidRDefault="00F829D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5451218" w:history="1">
        <w:r w:rsidR="00130791" w:rsidRPr="001A3E99">
          <w:rPr>
            <w:rStyle w:val="Lienhypertexte"/>
          </w:rPr>
          <w:t>3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Implémentation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_Toc125451218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0C04E2">
          <w:rPr>
            <w:webHidden/>
          </w:rPr>
          <w:t>3</w:t>
        </w:r>
        <w:r w:rsidR="00130791">
          <w:rPr>
            <w:webHidden/>
          </w:rPr>
          <w:fldChar w:fldCharType="end"/>
        </w:r>
      </w:hyperlink>
    </w:p>
    <w:p w14:paraId="168E2B6C" w14:textId="77777777" w:rsidR="00130791" w:rsidRDefault="00F829D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19" w:history="1">
        <w:r w:rsidR="00130791" w:rsidRPr="001A3E99">
          <w:rPr>
            <w:rStyle w:val="Lienhypertexte"/>
            <w:iCs/>
            <w:noProof/>
          </w:rPr>
          <w:t>3.1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Vue d’ensemble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_Toc125451219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67248C7F" w14:textId="77777777" w:rsidR="00130791" w:rsidRDefault="00F829D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0" w:history="1">
        <w:r w:rsidR="00130791" w:rsidRPr="001A3E99">
          <w:rPr>
            <w:rStyle w:val="Lienhypertexte"/>
            <w:iCs/>
            <w:noProof/>
          </w:rPr>
          <w:t>3.2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Choix techniques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_Toc125451220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002EE22C" w14:textId="77777777" w:rsidR="00130791" w:rsidRDefault="00F829D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1" w:history="1">
        <w:r w:rsidR="00130791" w:rsidRPr="001A3E99">
          <w:rPr>
            <w:rStyle w:val="Lienhypertexte"/>
            <w:iCs/>
            <w:noProof/>
          </w:rPr>
          <w:t>3.3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Points techniques spécifiques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_Toc125451221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21A75308" w14:textId="77777777" w:rsidR="00130791" w:rsidRDefault="00F829D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2" w:history="1">
        <w:r w:rsidR="00130791" w:rsidRPr="001A3E99">
          <w:rPr>
            <w:rStyle w:val="Lienhypertexte"/>
            <w:noProof/>
          </w:rPr>
          <w:t>3.3.1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noProof/>
          </w:rPr>
          <w:t>Point 1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_Toc125451222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2B29115B" w14:textId="77777777" w:rsidR="00130791" w:rsidRDefault="00F829D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3" w:history="1">
        <w:r w:rsidR="00130791" w:rsidRPr="001A3E99">
          <w:rPr>
            <w:rStyle w:val="Lienhypertexte"/>
            <w:noProof/>
          </w:rPr>
          <w:t>3.3.2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noProof/>
          </w:rPr>
          <w:t>Point 2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_Toc125451223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618BA1CE" w14:textId="77777777" w:rsidR="00130791" w:rsidRDefault="00F829D7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4" w:history="1">
        <w:r w:rsidR="00130791" w:rsidRPr="001A3E99">
          <w:rPr>
            <w:rStyle w:val="Lienhypertexte"/>
            <w:noProof/>
          </w:rPr>
          <w:t>3.3.3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noProof/>
          </w:rPr>
          <w:t>Point …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_Toc125451224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44CB3C32" w14:textId="77777777" w:rsidR="00130791" w:rsidRDefault="00F829D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5451225" w:history="1">
        <w:r w:rsidR="00130791" w:rsidRPr="001A3E99">
          <w:rPr>
            <w:rStyle w:val="Lienhypertexte"/>
          </w:rPr>
          <w:t>4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Tests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_Toc125451225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0C04E2">
          <w:rPr>
            <w:webHidden/>
          </w:rPr>
          <w:t>3</w:t>
        </w:r>
        <w:r w:rsidR="00130791">
          <w:rPr>
            <w:webHidden/>
          </w:rPr>
          <w:fldChar w:fldCharType="end"/>
        </w:r>
      </w:hyperlink>
    </w:p>
    <w:p w14:paraId="43D11445" w14:textId="77777777" w:rsidR="00130791" w:rsidRDefault="00F829D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6" w:history="1">
        <w:r w:rsidR="00130791" w:rsidRPr="001A3E99">
          <w:rPr>
            <w:rStyle w:val="Lienhypertexte"/>
            <w:iCs/>
            <w:noProof/>
          </w:rPr>
          <w:t>4.1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Tests effectués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_Toc125451226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47036732" w14:textId="77777777" w:rsidR="00130791" w:rsidRDefault="00F829D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27" w:history="1">
        <w:r w:rsidR="00130791" w:rsidRPr="001A3E99">
          <w:rPr>
            <w:rStyle w:val="Lienhypertexte"/>
            <w:iCs/>
            <w:noProof/>
          </w:rPr>
          <w:t>4.2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Erreurs restantes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_Toc125451227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689AB19E" w14:textId="77777777" w:rsidR="00130791" w:rsidRDefault="00F829D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5451228" w:history="1">
        <w:r w:rsidR="00130791" w:rsidRPr="001A3E99">
          <w:rPr>
            <w:rStyle w:val="Lienhypertexte"/>
          </w:rPr>
          <w:t>5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Conclusions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_Toc125451228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0C04E2">
          <w:rPr>
            <w:webHidden/>
          </w:rPr>
          <w:t>3</w:t>
        </w:r>
        <w:r w:rsidR="00130791">
          <w:rPr>
            <w:webHidden/>
          </w:rPr>
          <w:fldChar w:fldCharType="end"/>
        </w:r>
      </w:hyperlink>
    </w:p>
    <w:p w14:paraId="119CED0B" w14:textId="77777777" w:rsidR="00130791" w:rsidRDefault="00F829D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5451229" w:history="1">
        <w:r w:rsidR="00130791" w:rsidRPr="001A3E99">
          <w:rPr>
            <w:rStyle w:val="Lienhypertexte"/>
          </w:rPr>
          <w:t>6</w:t>
        </w:r>
        <w:r w:rsidR="001307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</w:rPr>
          <w:t>Annexes</w:t>
        </w:r>
        <w:r w:rsidR="00130791">
          <w:rPr>
            <w:webHidden/>
          </w:rPr>
          <w:tab/>
        </w:r>
        <w:r w:rsidR="00130791">
          <w:rPr>
            <w:webHidden/>
          </w:rPr>
          <w:fldChar w:fldCharType="begin"/>
        </w:r>
        <w:r w:rsidR="00130791">
          <w:rPr>
            <w:webHidden/>
          </w:rPr>
          <w:instrText xml:space="preserve"> PAGEREF _Toc125451229 \h </w:instrText>
        </w:r>
        <w:r w:rsidR="00130791">
          <w:rPr>
            <w:webHidden/>
          </w:rPr>
        </w:r>
        <w:r w:rsidR="00130791">
          <w:rPr>
            <w:webHidden/>
          </w:rPr>
          <w:fldChar w:fldCharType="separate"/>
        </w:r>
        <w:r w:rsidR="000C04E2">
          <w:rPr>
            <w:webHidden/>
          </w:rPr>
          <w:t>3</w:t>
        </w:r>
        <w:r w:rsidR="00130791">
          <w:rPr>
            <w:webHidden/>
          </w:rPr>
          <w:fldChar w:fldCharType="end"/>
        </w:r>
      </w:hyperlink>
    </w:p>
    <w:p w14:paraId="4C3E6F06" w14:textId="77777777" w:rsidR="00130791" w:rsidRDefault="00F829D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30" w:history="1">
        <w:r w:rsidR="00130791" w:rsidRPr="001A3E99">
          <w:rPr>
            <w:rStyle w:val="Lienhypertexte"/>
            <w:iCs/>
            <w:noProof/>
          </w:rPr>
          <w:t>6.1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Sources – Bibliographie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_Toc125451230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12362395" w14:textId="77777777" w:rsidR="00130791" w:rsidRDefault="00F829D7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5451231" w:history="1">
        <w:r w:rsidR="00130791" w:rsidRPr="001A3E99">
          <w:rPr>
            <w:rStyle w:val="Lienhypertexte"/>
            <w:iCs/>
            <w:noProof/>
          </w:rPr>
          <w:t>6.2</w:t>
        </w:r>
        <w:r w:rsidR="001307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130791" w:rsidRPr="001A3E99">
          <w:rPr>
            <w:rStyle w:val="Lienhypertexte"/>
            <w:iCs/>
            <w:noProof/>
          </w:rPr>
          <w:t>Journal de bord du projet</w:t>
        </w:r>
        <w:r w:rsidR="00130791">
          <w:rPr>
            <w:noProof/>
            <w:webHidden/>
          </w:rPr>
          <w:tab/>
        </w:r>
        <w:r w:rsidR="00130791">
          <w:rPr>
            <w:noProof/>
            <w:webHidden/>
          </w:rPr>
          <w:fldChar w:fldCharType="begin"/>
        </w:r>
        <w:r w:rsidR="00130791">
          <w:rPr>
            <w:noProof/>
            <w:webHidden/>
          </w:rPr>
          <w:instrText xml:space="preserve"> PAGEREF _Toc125451231 \h </w:instrText>
        </w:r>
        <w:r w:rsidR="00130791">
          <w:rPr>
            <w:noProof/>
            <w:webHidden/>
          </w:rPr>
        </w:r>
        <w:r w:rsidR="00130791">
          <w:rPr>
            <w:noProof/>
            <w:webHidden/>
          </w:rPr>
          <w:fldChar w:fldCharType="separate"/>
        </w:r>
        <w:r w:rsidR="000C04E2">
          <w:rPr>
            <w:noProof/>
            <w:webHidden/>
          </w:rPr>
          <w:t>3</w:t>
        </w:r>
        <w:r w:rsidR="00130791">
          <w:rPr>
            <w:noProof/>
            <w:webHidden/>
          </w:rPr>
          <w:fldChar w:fldCharType="end"/>
        </w:r>
      </w:hyperlink>
    </w:p>
    <w:p w14:paraId="41FFBBE8" w14:textId="77777777" w:rsidR="00CF39A8" w:rsidRDefault="003F2179" w:rsidP="003F2179">
      <w:r>
        <w:fldChar w:fldCharType="end"/>
      </w:r>
    </w:p>
    <w:p w14:paraId="0AD896A4" w14:textId="77777777" w:rsidR="00B9358C" w:rsidRDefault="00791020" w:rsidP="00CF39A8">
      <w:pPr>
        <w:pStyle w:val="Help"/>
      </w:pPr>
      <w:r w:rsidRPr="00791020">
        <w:rPr>
          <w:u w:val="single"/>
        </w:rPr>
        <w:t>NOTE L’INTENTION DES UTILISATEURS DE CE CANEVAS</w:t>
      </w:r>
      <w:r w:rsidRPr="00791020">
        <w:t>:</w:t>
      </w:r>
      <w:r w:rsidR="00B9358C">
        <w:br/>
        <w:t>Toutes les parties en italique bleu (comme celle-ci)</w:t>
      </w:r>
      <w:r w:rsidRPr="00791020">
        <w:t xml:space="preserve"> </w:t>
      </w:r>
      <w:r w:rsidR="00B9358C">
        <w:t xml:space="preserve">ne </w:t>
      </w:r>
      <w:r w:rsidRPr="00791020">
        <w:t xml:space="preserve">sont là </w:t>
      </w:r>
      <w:r w:rsidR="00B9358C">
        <w:t xml:space="preserve">que </w:t>
      </w:r>
      <w:r w:rsidRPr="00791020">
        <w:t xml:space="preserve">pour aider à comprendre ce qu’il faut mettre dans </w:t>
      </w:r>
      <w:r w:rsidR="00B9358C">
        <w:t>chaque partie du document.</w:t>
      </w:r>
    </w:p>
    <w:p w14:paraId="3217BF83" w14:textId="77777777" w:rsidR="00791020" w:rsidRPr="00B9358C" w:rsidRDefault="00B9358C" w:rsidP="00CF39A8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14:paraId="541AC554" w14:textId="77777777" w:rsidR="00CF39A8" w:rsidRDefault="00791020" w:rsidP="00CF39A8">
      <w:pPr>
        <w:pStyle w:val="Help"/>
      </w:pPr>
      <w:r w:rsidRPr="00791020">
        <w:t xml:space="preserve">De plus, en fonction du type de </w:t>
      </w:r>
      <w:proofErr w:type="gramStart"/>
      <w:r w:rsidRPr="00791020">
        <w:t>projet,  il</w:t>
      </w:r>
      <w:proofErr w:type="gramEnd"/>
      <w:r w:rsidRPr="00791020">
        <w:t xml:space="preserve"> est tout à fait possible que certains chapitres ou paragraphes n’aient aucun sens. Dans ce cas il est recommandé de les retirer du document pour éviter de l’alourdir inutilement.  </w:t>
      </w:r>
    </w:p>
    <w:p w14:paraId="2210FEF6" w14:textId="77777777" w:rsidR="00C930E9" w:rsidRPr="0040128D" w:rsidRDefault="0040128D" w:rsidP="00CF39A8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14:paraId="0111D5DF" w14:textId="77777777" w:rsidR="007C53D3" w:rsidRDefault="001B7271" w:rsidP="00AE470C">
      <w:pPr>
        <w:pStyle w:val="Titre1"/>
      </w:pPr>
      <w:bookmarkStart w:id="0" w:name="_Toc125451210"/>
      <w:r>
        <w:lastRenderedPageBreak/>
        <w:t>Introduction</w:t>
      </w:r>
      <w:bookmarkEnd w:id="0"/>
    </w:p>
    <w:p w14:paraId="24468FD3" w14:textId="5B9E7A76" w:rsidR="00CF39A8" w:rsidRDefault="001B7271" w:rsidP="001B7271">
      <w:pPr>
        <w:pStyle w:val="Titre2"/>
        <w:rPr>
          <w:i w:val="0"/>
          <w:iCs/>
        </w:rPr>
      </w:pPr>
      <w:bookmarkStart w:id="1" w:name="_Toc125451211"/>
      <w:r>
        <w:rPr>
          <w:i w:val="0"/>
          <w:iCs/>
        </w:rPr>
        <w:t>Cadre, description et motivation</w:t>
      </w:r>
      <w:bookmarkEnd w:id="1"/>
    </w:p>
    <w:p w14:paraId="29943593" w14:textId="77777777" w:rsidR="002F1F1D" w:rsidRDefault="002F1F1D" w:rsidP="002F1F1D">
      <w:r>
        <w:t>Mon jeu a été créé dans le cadre d’un projet personnelle proposé en classe.</w:t>
      </w:r>
    </w:p>
    <w:p w14:paraId="35D8234B" w14:textId="77777777" w:rsidR="002F1F1D" w:rsidRDefault="002F1F1D" w:rsidP="002F1F1D">
      <w:r>
        <w:t>2048 est un jeu de logique où l’on doit arriver à la dernière tuile qui est pour le mien c’est 8192. Il faut assimiler toutes les paires faites depuis le nombre 2. Si toutes les cases sont pleines, vous avez perdu.</w:t>
      </w:r>
    </w:p>
    <w:p w14:paraId="3FCEB463" w14:textId="77777777" w:rsidR="002F1F1D" w:rsidRPr="00BC7A0D" w:rsidRDefault="002F1F1D" w:rsidP="002F1F1D">
      <w:r>
        <w:t xml:space="preserve">Je suis motivé à faire ce projet parce que nous pouvons avancer dans notre rythme, travailler sur un jeu complexe pour notre niveau et permettre de mettre notre originalité dans ce jeu avec </w:t>
      </w:r>
      <w:proofErr w:type="gramStart"/>
      <w:r>
        <w:t>nos propre couleurs</w:t>
      </w:r>
      <w:proofErr w:type="gramEnd"/>
      <w:r>
        <w:t xml:space="preserve"> etc.</w:t>
      </w:r>
    </w:p>
    <w:p w14:paraId="69CCDAEE" w14:textId="77777777" w:rsidR="002F1F1D" w:rsidRPr="002F1F1D" w:rsidRDefault="002F1F1D" w:rsidP="002F1F1D"/>
    <w:p w14:paraId="5FE3E96E" w14:textId="2ADF34BE" w:rsidR="006E2C58" w:rsidRDefault="006E2C58" w:rsidP="006E2C58">
      <w:pPr>
        <w:pStyle w:val="Titre2"/>
        <w:rPr>
          <w:i w:val="0"/>
          <w:iCs/>
        </w:rPr>
      </w:pPr>
      <w:bookmarkStart w:id="2" w:name="_Toc125451212"/>
      <w:r w:rsidRPr="00791020">
        <w:rPr>
          <w:i w:val="0"/>
          <w:iCs/>
        </w:rPr>
        <w:t>Objectifs</w:t>
      </w:r>
      <w:bookmarkEnd w:id="2"/>
    </w:p>
    <w:p w14:paraId="4FF717FE" w14:textId="7610C73B" w:rsidR="002F1F1D" w:rsidRPr="002F1F1D" w:rsidRDefault="002F1F1D" w:rsidP="002F1F1D">
      <w:r>
        <w:t>Mon objectif est d’avoir le moins possible de beug dans mon jeu pour avoir une expérience utilisateur fluide.</w:t>
      </w:r>
    </w:p>
    <w:p w14:paraId="308B00B8" w14:textId="2254960A" w:rsidR="007C53D3" w:rsidRDefault="007C53D3" w:rsidP="00AA0785">
      <w:pPr>
        <w:pStyle w:val="Titre2"/>
        <w:rPr>
          <w:i w:val="0"/>
          <w:iCs/>
        </w:rPr>
      </w:pPr>
      <w:bookmarkStart w:id="3" w:name="_Toc125451213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tbl>
      <w:tblPr>
        <w:tblStyle w:val="Grilledutableau"/>
        <w:tblW w:w="9186" w:type="dxa"/>
        <w:tblLook w:val="04A0" w:firstRow="1" w:lastRow="0" w:firstColumn="1" w:lastColumn="0" w:noHBand="0" w:noVBand="1"/>
      </w:tblPr>
      <w:tblGrid>
        <w:gridCol w:w="3062"/>
        <w:gridCol w:w="3062"/>
        <w:gridCol w:w="3062"/>
      </w:tblGrid>
      <w:tr w:rsidR="002F1F1D" w14:paraId="52B61C8B" w14:textId="77777777" w:rsidTr="002F1F1D">
        <w:trPr>
          <w:trHeight w:val="477"/>
        </w:trPr>
        <w:tc>
          <w:tcPr>
            <w:tcW w:w="3062" w:type="dxa"/>
          </w:tcPr>
          <w:p w14:paraId="4554EA70" w14:textId="76AF67A1" w:rsidR="002F1F1D" w:rsidRDefault="002F1F1D" w:rsidP="002F1F1D">
            <w:r>
              <w:t>Sprint</w:t>
            </w:r>
          </w:p>
        </w:tc>
        <w:tc>
          <w:tcPr>
            <w:tcW w:w="3062" w:type="dxa"/>
          </w:tcPr>
          <w:p w14:paraId="65B2A98B" w14:textId="0A30991E" w:rsidR="002F1F1D" w:rsidRDefault="002F1F1D" w:rsidP="002F1F1D">
            <w:r>
              <w:t>Date de fin</w:t>
            </w:r>
          </w:p>
        </w:tc>
        <w:tc>
          <w:tcPr>
            <w:tcW w:w="3062" w:type="dxa"/>
          </w:tcPr>
          <w:p w14:paraId="121F380E" w14:textId="2FF565D1" w:rsidR="002F1F1D" w:rsidRDefault="002F1F1D" w:rsidP="002F1F1D">
            <w:r>
              <w:t>Livrable</w:t>
            </w:r>
          </w:p>
        </w:tc>
      </w:tr>
      <w:tr w:rsidR="002F1F1D" w14:paraId="048413C8" w14:textId="77777777" w:rsidTr="002F1F1D">
        <w:trPr>
          <w:trHeight w:val="477"/>
        </w:trPr>
        <w:tc>
          <w:tcPr>
            <w:tcW w:w="3062" w:type="dxa"/>
          </w:tcPr>
          <w:p w14:paraId="2F71E7D3" w14:textId="79451EB6" w:rsidR="002F1F1D" w:rsidRDefault="002F1F1D" w:rsidP="002F1F1D">
            <w:r>
              <w:t xml:space="preserve">Sprint 1 </w:t>
            </w:r>
          </w:p>
        </w:tc>
        <w:tc>
          <w:tcPr>
            <w:tcW w:w="3062" w:type="dxa"/>
          </w:tcPr>
          <w:p w14:paraId="06218CC6" w14:textId="77777777" w:rsidR="002F1F1D" w:rsidRDefault="002F1F1D" w:rsidP="002F1F1D">
            <w:r>
              <w:t>Semaine 2 :</w:t>
            </w:r>
          </w:p>
          <w:p w14:paraId="4C8A33BD" w14:textId="77777777" w:rsidR="002F1F1D" w:rsidRDefault="002F1F1D" w:rsidP="002F1F1D"/>
          <w:p w14:paraId="0AEBDC9D" w14:textId="77777777" w:rsidR="002F1F1D" w:rsidRDefault="002F1F1D" w:rsidP="002F1F1D">
            <w:r>
              <w:t>10 février 2023</w:t>
            </w:r>
          </w:p>
          <w:p w14:paraId="3FD74FA3" w14:textId="62845CE0" w:rsidR="002F1F1D" w:rsidRDefault="002F1F1D" w:rsidP="002F1F1D"/>
        </w:tc>
        <w:tc>
          <w:tcPr>
            <w:tcW w:w="3062" w:type="dxa"/>
          </w:tcPr>
          <w:p w14:paraId="737EB6AA" w14:textId="77777777" w:rsidR="002F1F1D" w:rsidRPr="002F1F1D" w:rsidRDefault="002F1F1D" w:rsidP="002F1F1D">
            <w:pPr>
              <w:pStyle w:val="Default"/>
            </w:pPr>
            <w:r w:rsidRPr="002F1F1D">
              <w:t xml:space="preserve">v0.1 Etape 1 + 2 </w:t>
            </w:r>
          </w:p>
          <w:p w14:paraId="5F328407" w14:textId="77777777" w:rsidR="002F1F1D" w:rsidRPr="002F1F1D" w:rsidRDefault="002F1F1D" w:rsidP="002F1F1D">
            <w:pPr>
              <w:pStyle w:val="Default"/>
            </w:pPr>
            <w:r w:rsidRPr="002F1F1D">
              <w:t>1 maquette (</w:t>
            </w:r>
            <w:proofErr w:type="spellStart"/>
            <w:r w:rsidRPr="002F1F1D">
              <w:t>Balsamiq</w:t>
            </w:r>
            <w:proofErr w:type="spellEnd"/>
            <w:r w:rsidRPr="002F1F1D">
              <w:t xml:space="preserve">) </w:t>
            </w:r>
          </w:p>
          <w:p w14:paraId="4216ECB8" w14:textId="082153FB" w:rsidR="002F1F1D" w:rsidRDefault="002F1F1D" w:rsidP="002F1F1D">
            <w:r w:rsidRPr="002F1F1D">
              <w:rPr>
                <w:szCs w:val="24"/>
              </w:rPr>
              <w:t>Code 2048_v0.1 dans le disque perso.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2F1F1D" w14:paraId="18AD369F" w14:textId="77777777" w:rsidTr="002F1F1D">
        <w:trPr>
          <w:trHeight w:val="456"/>
        </w:trPr>
        <w:tc>
          <w:tcPr>
            <w:tcW w:w="3062" w:type="dxa"/>
          </w:tcPr>
          <w:p w14:paraId="59F79754" w14:textId="7B4C006B" w:rsidR="002F1F1D" w:rsidRDefault="002F1F1D" w:rsidP="002F1F1D">
            <w:r>
              <w:t>Sprint 2</w:t>
            </w:r>
          </w:p>
        </w:tc>
        <w:tc>
          <w:tcPr>
            <w:tcW w:w="3062" w:type="dxa"/>
          </w:tcPr>
          <w:p w14:paraId="2AFCB95E" w14:textId="77777777" w:rsidR="002F1F1D" w:rsidRDefault="002F1F1D" w:rsidP="002F1F1D">
            <w:r>
              <w:t>Semaine 5 :</w:t>
            </w:r>
          </w:p>
          <w:p w14:paraId="4E415D8C" w14:textId="77777777" w:rsidR="002F1F1D" w:rsidRDefault="002F1F1D" w:rsidP="002F1F1D"/>
          <w:p w14:paraId="0A7549C9" w14:textId="5B72B237" w:rsidR="002F1F1D" w:rsidRDefault="002F1F1D" w:rsidP="002F1F1D">
            <w:r>
              <w:t>10 mars 2023</w:t>
            </w:r>
          </w:p>
        </w:tc>
        <w:tc>
          <w:tcPr>
            <w:tcW w:w="3062" w:type="dxa"/>
          </w:tcPr>
          <w:p w14:paraId="49D849C6" w14:textId="77777777" w:rsidR="002F1F1D" w:rsidRPr="002F1F1D" w:rsidRDefault="002F1F1D" w:rsidP="002F1F1D">
            <w:pPr>
              <w:pStyle w:val="Default"/>
            </w:pPr>
            <w:r w:rsidRPr="002F1F1D">
              <w:t xml:space="preserve">v0.2 Etape 3 + 4 </w:t>
            </w:r>
          </w:p>
          <w:p w14:paraId="09930B99" w14:textId="77777777" w:rsidR="002F1F1D" w:rsidRPr="002F1F1D" w:rsidRDefault="002F1F1D" w:rsidP="002F1F1D">
            <w:pPr>
              <w:pStyle w:val="Default"/>
            </w:pPr>
            <w:r w:rsidRPr="002F1F1D">
              <w:t xml:space="preserve">Code 2048_v0.2 dans le perso </w:t>
            </w:r>
          </w:p>
          <w:p w14:paraId="509C5672" w14:textId="083CFF5A" w:rsidR="002F1F1D" w:rsidRPr="002F1F1D" w:rsidRDefault="002F1F1D" w:rsidP="002F1F1D">
            <w:pPr>
              <w:rPr>
                <w:szCs w:val="24"/>
              </w:rPr>
            </w:pPr>
            <w:r w:rsidRPr="002F1F1D">
              <w:rPr>
                <w:szCs w:val="24"/>
              </w:rPr>
              <w:t xml:space="preserve">Les 2 premiers sprints dans </w:t>
            </w:r>
            <w:proofErr w:type="spellStart"/>
            <w:r w:rsidRPr="002F1F1D">
              <w:rPr>
                <w:szCs w:val="24"/>
              </w:rPr>
              <w:t>icescrum</w:t>
            </w:r>
            <w:proofErr w:type="spellEnd"/>
            <w:r w:rsidRPr="002F1F1D">
              <w:rPr>
                <w:szCs w:val="24"/>
              </w:rPr>
              <w:t xml:space="preserve"> </w:t>
            </w:r>
          </w:p>
        </w:tc>
      </w:tr>
      <w:tr w:rsidR="002F1F1D" w14:paraId="101490F8" w14:textId="77777777" w:rsidTr="002F1F1D">
        <w:trPr>
          <w:trHeight w:val="477"/>
        </w:trPr>
        <w:tc>
          <w:tcPr>
            <w:tcW w:w="3062" w:type="dxa"/>
          </w:tcPr>
          <w:p w14:paraId="4815381F" w14:textId="54047EAD" w:rsidR="002F1F1D" w:rsidRDefault="002F1F1D" w:rsidP="002F1F1D">
            <w:r>
              <w:t>Sprint 3</w:t>
            </w:r>
          </w:p>
        </w:tc>
        <w:tc>
          <w:tcPr>
            <w:tcW w:w="3062" w:type="dxa"/>
          </w:tcPr>
          <w:p w14:paraId="5131D381" w14:textId="77777777" w:rsidR="002F1F1D" w:rsidRDefault="002F1F1D" w:rsidP="002F1F1D">
            <w:r>
              <w:t>Semaine 7 :</w:t>
            </w:r>
          </w:p>
          <w:p w14:paraId="35218E94" w14:textId="77777777" w:rsidR="002F1F1D" w:rsidRDefault="002F1F1D" w:rsidP="002F1F1D"/>
          <w:p w14:paraId="3DD58974" w14:textId="77777777" w:rsidR="002F1F1D" w:rsidRDefault="002F1F1D" w:rsidP="002F1F1D">
            <w:r>
              <w:t>24 mars 2023</w:t>
            </w:r>
          </w:p>
          <w:p w14:paraId="7116C63D" w14:textId="3040B7BD" w:rsidR="002F1F1D" w:rsidRDefault="002F1F1D" w:rsidP="002F1F1D"/>
        </w:tc>
        <w:tc>
          <w:tcPr>
            <w:tcW w:w="3062" w:type="dxa"/>
          </w:tcPr>
          <w:p w14:paraId="583CAC85" w14:textId="77777777" w:rsidR="002F1F1D" w:rsidRPr="002F1F1D" w:rsidRDefault="002F1F1D" w:rsidP="002F1F1D">
            <w:pPr>
              <w:pStyle w:val="Default"/>
            </w:pPr>
            <w:r w:rsidRPr="002F1F1D">
              <w:t xml:space="preserve">V0.3 Etape 5 + 6 </w:t>
            </w:r>
          </w:p>
          <w:p w14:paraId="2AB33F10" w14:textId="77777777" w:rsidR="002F1F1D" w:rsidRPr="002F1F1D" w:rsidRDefault="002F1F1D" w:rsidP="002F1F1D">
            <w:pPr>
              <w:pStyle w:val="Default"/>
            </w:pPr>
            <w:r w:rsidRPr="002F1F1D">
              <w:t xml:space="preserve">Code 2048_v0.3 dans un </w:t>
            </w:r>
            <w:proofErr w:type="spellStart"/>
            <w:r w:rsidRPr="002F1F1D">
              <w:t>github</w:t>
            </w:r>
            <w:proofErr w:type="spellEnd"/>
            <w:r w:rsidRPr="002F1F1D">
              <w:t xml:space="preserve"> </w:t>
            </w:r>
          </w:p>
          <w:p w14:paraId="11C00F38" w14:textId="0D0A77B8" w:rsidR="002F1F1D" w:rsidRDefault="002F1F1D" w:rsidP="002F1F1D">
            <w:r w:rsidRPr="002F1F1D">
              <w:rPr>
                <w:szCs w:val="24"/>
              </w:rPr>
              <w:t xml:space="preserve">Les 3 sprints dans </w:t>
            </w:r>
            <w:proofErr w:type="spellStart"/>
            <w:r w:rsidRPr="002F1F1D">
              <w:rPr>
                <w:szCs w:val="24"/>
              </w:rPr>
              <w:t>icescrum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2F1F1D" w14:paraId="17B92C0A" w14:textId="77777777" w:rsidTr="002F1F1D">
        <w:trPr>
          <w:trHeight w:val="477"/>
        </w:trPr>
        <w:tc>
          <w:tcPr>
            <w:tcW w:w="3062" w:type="dxa"/>
          </w:tcPr>
          <w:p w14:paraId="000A215C" w14:textId="6E4E7983" w:rsidR="002F1F1D" w:rsidRDefault="002F1F1D" w:rsidP="002F1F1D">
            <w:r>
              <w:t>Défense</w:t>
            </w:r>
          </w:p>
        </w:tc>
        <w:tc>
          <w:tcPr>
            <w:tcW w:w="3062" w:type="dxa"/>
          </w:tcPr>
          <w:p w14:paraId="36C2EF79" w14:textId="77777777" w:rsidR="002F1F1D" w:rsidRDefault="002F1F1D" w:rsidP="002F1F1D">
            <w:r>
              <w:t>Semaine 8 + 9 :</w:t>
            </w:r>
          </w:p>
          <w:p w14:paraId="6F69C8F3" w14:textId="77777777" w:rsidR="002F1F1D" w:rsidRDefault="002F1F1D" w:rsidP="002F1F1D"/>
          <w:p w14:paraId="484F0F55" w14:textId="77777777" w:rsidR="002F1F1D" w:rsidRDefault="002F1F1D" w:rsidP="002F1F1D">
            <w:r>
              <w:t>30-31 mars et 6 avril</w:t>
            </w:r>
          </w:p>
          <w:p w14:paraId="1FAE80CB" w14:textId="1C0C0FDD" w:rsidR="002F1F1D" w:rsidRDefault="002F1F1D" w:rsidP="002F1F1D">
            <w:r>
              <w:t>(</w:t>
            </w:r>
            <w:proofErr w:type="gramStart"/>
            <w:r>
              <w:t>pas</w:t>
            </w:r>
            <w:proofErr w:type="gramEnd"/>
            <w:r>
              <w:t xml:space="preserve"> de vendredi)</w:t>
            </w:r>
          </w:p>
        </w:tc>
        <w:tc>
          <w:tcPr>
            <w:tcW w:w="3062" w:type="dxa"/>
          </w:tcPr>
          <w:p w14:paraId="048FB255" w14:textId="7DC7B7D7" w:rsidR="002F1F1D" w:rsidRDefault="002F1F1D" w:rsidP="002F1F1D">
            <w:r>
              <w:t>Démonstration devant la classe</w:t>
            </w:r>
          </w:p>
        </w:tc>
      </w:tr>
    </w:tbl>
    <w:p w14:paraId="220CCDE2" w14:textId="77777777" w:rsidR="002F1F1D" w:rsidRPr="002F1F1D" w:rsidRDefault="002F1F1D" w:rsidP="002F1F1D"/>
    <w:p w14:paraId="653B0474" w14:textId="77777777" w:rsidR="0083170D" w:rsidRDefault="0083170D" w:rsidP="0083170D">
      <w:pPr>
        <w:pStyle w:val="Titre1"/>
      </w:pPr>
      <w:bookmarkStart w:id="4" w:name="_Toc125451214"/>
      <w:r>
        <w:t>Analyse</w:t>
      </w:r>
      <w:bookmarkEnd w:id="4"/>
    </w:p>
    <w:p w14:paraId="2426CC4E" w14:textId="77777777" w:rsidR="001B7C29" w:rsidRDefault="001B7C29" w:rsidP="00CF39A8">
      <w:pPr>
        <w:pStyle w:val="Help"/>
      </w:pPr>
      <w:bookmarkStart w:id="5" w:name="_Toc25553307"/>
      <w:bookmarkStart w:id="6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14:paraId="7F7890F7" w14:textId="77777777"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14:paraId="4F5E629E" w14:textId="1FA86A49" w:rsidR="00637ABF" w:rsidRDefault="00637ABF" w:rsidP="00AA0785">
      <w:pPr>
        <w:pStyle w:val="Titre2"/>
        <w:rPr>
          <w:i w:val="0"/>
          <w:iCs/>
        </w:rPr>
      </w:pPr>
      <w:bookmarkStart w:id="7" w:name="_Toc125451215"/>
      <w:bookmarkEnd w:id="5"/>
      <w:bookmarkEnd w:id="6"/>
      <w:r>
        <w:rPr>
          <w:i w:val="0"/>
          <w:iCs/>
        </w:rPr>
        <w:lastRenderedPageBreak/>
        <w:t>Maquettes</w:t>
      </w:r>
      <w:bookmarkEnd w:id="7"/>
    </w:p>
    <w:p w14:paraId="1B0228FF" w14:textId="44DA616C" w:rsidR="00A4424C" w:rsidRPr="00A4424C" w:rsidRDefault="00A4424C" w:rsidP="00A4424C">
      <w:r>
        <w:rPr>
          <w:noProof/>
        </w:rPr>
        <w:drawing>
          <wp:inline distT="0" distB="0" distL="0" distR="0" wp14:anchorId="08D83DFC" wp14:editId="6ACEA68A">
            <wp:extent cx="5753100" cy="24193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8D8F9" w14:textId="22CEC70C" w:rsidR="00CF39A8" w:rsidRDefault="005D2FCF" w:rsidP="00AA0785">
      <w:pPr>
        <w:pStyle w:val="Titre2"/>
        <w:rPr>
          <w:i w:val="0"/>
          <w:iCs/>
        </w:rPr>
      </w:pPr>
      <w:bookmarkStart w:id="8" w:name="_Toc125451216"/>
      <w:r>
        <w:rPr>
          <w:i w:val="0"/>
          <w:iCs/>
        </w:rPr>
        <w:t>Stories / tests d’acceptation</w:t>
      </w:r>
      <w:bookmarkEnd w:id="8"/>
    </w:p>
    <w:p w14:paraId="71B6EF19" w14:textId="12E40022" w:rsidR="00E645C0" w:rsidRPr="00E645C0" w:rsidRDefault="00E645C0" w:rsidP="00E645C0">
      <w:r w:rsidRPr="00E645C0">
        <w:t>https://icescrum.cpnv.ch/p/JEU2048/#/project</w:t>
      </w:r>
    </w:p>
    <w:p w14:paraId="2DBDC457" w14:textId="355D7473" w:rsidR="00CF39A8" w:rsidRDefault="00AA0785" w:rsidP="00297836">
      <w:pPr>
        <w:pStyle w:val="Titre2"/>
        <w:rPr>
          <w:i w:val="0"/>
          <w:iCs/>
        </w:rPr>
      </w:pPr>
      <w:bookmarkStart w:id="9" w:name="_Toc71691012"/>
      <w:bookmarkStart w:id="10" w:name="_Toc125451217"/>
      <w:r w:rsidRPr="00791020">
        <w:rPr>
          <w:i w:val="0"/>
          <w:iCs/>
        </w:rPr>
        <w:t>Stratégie de test</w:t>
      </w:r>
      <w:bookmarkEnd w:id="9"/>
      <w:bookmarkEnd w:id="10"/>
    </w:p>
    <w:p w14:paraId="5D492862" w14:textId="77777777" w:rsidR="00E645C0" w:rsidRPr="00E645C0" w:rsidRDefault="00E645C0" w:rsidP="00E645C0"/>
    <w:p w14:paraId="64220B28" w14:textId="46A44D0E" w:rsidR="00AA0785" w:rsidRPr="00E645C0" w:rsidRDefault="00E645C0" w:rsidP="00297836">
      <w:pPr>
        <w:pStyle w:val="Help"/>
        <w:numPr>
          <w:ilvl w:val="0"/>
          <w:numId w:val="16"/>
        </w:numPr>
        <w:rPr>
          <w:color w:val="0D0D0D" w:themeColor="text1" w:themeTint="F2"/>
        </w:rPr>
      </w:pPr>
      <w:r w:rsidRPr="00E645C0">
        <w:rPr>
          <w:color w:val="0D0D0D" w:themeColor="text1" w:themeTint="F2"/>
        </w:rPr>
        <w:t xml:space="preserve">Les tests </w:t>
      </w:r>
      <w:proofErr w:type="spellStart"/>
      <w:proofErr w:type="gramStart"/>
      <w:r w:rsidRPr="00E645C0">
        <w:rPr>
          <w:color w:val="0D0D0D" w:themeColor="text1" w:themeTint="F2"/>
        </w:rPr>
        <w:t>on</w:t>
      </w:r>
      <w:proofErr w:type="spellEnd"/>
      <w:proofErr w:type="gramEnd"/>
      <w:r w:rsidRPr="00E645C0">
        <w:rPr>
          <w:color w:val="0D0D0D" w:themeColor="text1" w:themeTint="F2"/>
        </w:rPr>
        <w:t xml:space="preserve"> été fait la plupart du temps avec des </w:t>
      </w:r>
      <w:proofErr w:type="spellStart"/>
      <w:r w:rsidRPr="00E645C0">
        <w:rPr>
          <w:color w:val="0D0D0D" w:themeColor="text1" w:themeTint="F2"/>
        </w:rPr>
        <w:t>print</w:t>
      </w:r>
      <w:proofErr w:type="spellEnd"/>
      <w:r w:rsidRPr="00E645C0">
        <w:rPr>
          <w:color w:val="0D0D0D" w:themeColor="text1" w:themeTint="F2"/>
        </w:rPr>
        <w:t xml:space="preserve"> pour voir le fonctionnement interne des fonction</w:t>
      </w:r>
      <w:r>
        <w:rPr>
          <w:color w:val="0D0D0D" w:themeColor="text1" w:themeTint="F2"/>
        </w:rPr>
        <w:t>s</w:t>
      </w:r>
      <w:r w:rsidRPr="00E645C0">
        <w:rPr>
          <w:color w:val="0D0D0D" w:themeColor="text1" w:themeTint="F2"/>
        </w:rPr>
        <w:t xml:space="preserve"> par exemple lorsque rien ne s’affichait</w:t>
      </w:r>
    </w:p>
    <w:p w14:paraId="7B3B5F92" w14:textId="0FF6F2E5" w:rsidR="00AA0785" w:rsidRPr="00E645C0" w:rsidRDefault="00E645C0" w:rsidP="00E645C0">
      <w:pPr>
        <w:pStyle w:val="Help"/>
        <w:numPr>
          <w:ilvl w:val="0"/>
          <w:numId w:val="16"/>
        </w:numPr>
        <w:rPr>
          <w:color w:val="0D0D0D" w:themeColor="text1" w:themeTint="F2"/>
        </w:rPr>
      </w:pPr>
      <w:r w:rsidRPr="00E645C0">
        <w:rPr>
          <w:color w:val="0D0D0D" w:themeColor="text1" w:themeTint="F2"/>
        </w:rPr>
        <w:t xml:space="preserve">Carlos a pu tester mon jeu lorsqu’il </w:t>
      </w:r>
      <w:proofErr w:type="spellStart"/>
      <w:r w:rsidRPr="00E645C0">
        <w:rPr>
          <w:color w:val="0D0D0D" w:themeColor="text1" w:themeTint="F2"/>
        </w:rPr>
        <w:t>beugait</w:t>
      </w:r>
      <w:proofErr w:type="spellEnd"/>
      <w:r w:rsidRPr="00E645C0">
        <w:rPr>
          <w:color w:val="0D0D0D" w:themeColor="text1" w:themeTint="F2"/>
        </w:rPr>
        <w:t xml:space="preserve"> et lorsqu’il marchait bien</w:t>
      </w:r>
    </w:p>
    <w:p w14:paraId="2FCE5841" w14:textId="77777777" w:rsidR="00AA0785" w:rsidRPr="0049659A" w:rsidRDefault="00F028FF" w:rsidP="00684B3D">
      <w:pPr>
        <w:pStyle w:val="Titre1"/>
        <w:tabs>
          <w:tab w:val="num" w:pos="360"/>
        </w:tabs>
      </w:pPr>
      <w:bookmarkStart w:id="11" w:name="_Toc125451218"/>
      <w:r>
        <w:t>Implémentation</w:t>
      </w:r>
      <w:bookmarkEnd w:id="11"/>
    </w:p>
    <w:p w14:paraId="1A1C84F7" w14:textId="77777777" w:rsidR="0024287C" w:rsidRDefault="0024287C" w:rsidP="00E42F56">
      <w:pPr>
        <w:pStyle w:val="Titre2"/>
        <w:rPr>
          <w:i w:val="0"/>
          <w:iCs/>
        </w:rPr>
      </w:pPr>
      <w:bookmarkStart w:id="12" w:name="_Toc125451219"/>
      <w:bookmarkStart w:id="13" w:name="_Toc25553317"/>
      <w:bookmarkStart w:id="14" w:name="_Toc71691022"/>
      <w:bookmarkStart w:id="15" w:name="_Ref254352701"/>
      <w:r>
        <w:rPr>
          <w:i w:val="0"/>
          <w:iCs/>
        </w:rPr>
        <w:t>Vue d’ensemble</w:t>
      </w:r>
      <w:bookmarkEnd w:id="12"/>
    </w:p>
    <w:p w14:paraId="5325B8EB" w14:textId="77777777"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14:paraId="6933EA42" w14:textId="77777777"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14:paraId="07AECC7B" w14:textId="77777777"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14:paraId="57E750BE" w14:textId="77777777"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14:paraId="60115C7E" w14:textId="77777777"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14:paraId="151634F4" w14:textId="77777777" w:rsidR="00797537" w:rsidRDefault="00797537" w:rsidP="00E42F56">
      <w:pPr>
        <w:pStyle w:val="Titre2"/>
        <w:rPr>
          <w:i w:val="0"/>
          <w:iCs/>
        </w:rPr>
      </w:pPr>
      <w:bookmarkStart w:id="16" w:name="_Toc125451220"/>
      <w:r>
        <w:rPr>
          <w:i w:val="0"/>
          <w:iCs/>
        </w:rPr>
        <w:t>Choix techniques</w:t>
      </w:r>
      <w:bookmarkEnd w:id="16"/>
    </w:p>
    <w:p w14:paraId="0FFA2CB1" w14:textId="77777777"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14:paraId="0B9130AF" w14:textId="77777777"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14:paraId="5C056DC2" w14:textId="77777777"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14:paraId="5750908E" w14:textId="77777777" w:rsidR="00797537" w:rsidRDefault="007676A0" w:rsidP="00797537">
      <w:pPr>
        <w:pStyle w:val="Help"/>
        <w:numPr>
          <w:ilvl w:val="0"/>
          <w:numId w:val="18"/>
        </w:numPr>
      </w:pPr>
      <w:r>
        <w:t xml:space="preserve">Logiciels tiers (utilitaires, </w:t>
      </w:r>
      <w:proofErr w:type="spellStart"/>
      <w:r>
        <w:t>frameworks</w:t>
      </w:r>
      <w:proofErr w:type="spellEnd"/>
      <w:r>
        <w:t xml:space="preserve">, navigateurs </w:t>
      </w:r>
      <w:proofErr w:type="gramStart"/>
      <w:r>
        <w:t>cible,…</w:t>
      </w:r>
      <w:proofErr w:type="gramEnd"/>
      <w:r>
        <w:t>)</w:t>
      </w:r>
    </w:p>
    <w:p w14:paraId="48C672B3" w14:textId="77777777"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14:paraId="002B1213" w14:textId="77777777" w:rsidR="00E42F56" w:rsidRDefault="005B43CB" w:rsidP="00E42F56">
      <w:pPr>
        <w:pStyle w:val="Titre2"/>
        <w:rPr>
          <w:i w:val="0"/>
          <w:iCs/>
        </w:rPr>
      </w:pPr>
      <w:bookmarkStart w:id="17" w:name="_Toc125451221"/>
      <w:r>
        <w:rPr>
          <w:i w:val="0"/>
          <w:iCs/>
        </w:rPr>
        <w:t>Points techniques spécifiques</w:t>
      </w:r>
      <w:bookmarkEnd w:id="17"/>
    </w:p>
    <w:p w14:paraId="45C11B8B" w14:textId="77777777" w:rsidR="009319BC" w:rsidRDefault="009319BC" w:rsidP="009319BC">
      <w:pPr>
        <w:pStyle w:val="Titre3"/>
      </w:pPr>
      <w:bookmarkStart w:id="18" w:name="_Toc125451222"/>
      <w:r>
        <w:t>Point 1</w:t>
      </w:r>
      <w:bookmarkEnd w:id="18"/>
    </w:p>
    <w:p w14:paraId="1C4A7240" w14:textId="77777777" w:rsidR="009319BC" w:rsidRDefault="009319BC" w:rsidP="009319BC">
      <w:pPr>
        <w:pStyle w:val="Titre3"/>
      </w:pPr>
      <w:bookmarkStart w:id="19" w:name="_Toc125451223"/>
      <w:r>
        <w:t>Point 2</w:t>
      </w:r>
      <w:bookmarkEnd w:id="19"/>
    </w:p>
    <w:p w14:paraId="6F0DB10D" w14:textId="77777777" w:rsidR="009319BC" w:rsidRPr="009319BC" w:rsidRDefault="009319BC" w:rsidP="009319BC">
      <w:pPr>
        <w:pStyle w:val="Titre3"/>
      </w:pPr>
      <w:bookmarkStart w:id="20" w:name="_Toc125451224"/>
      <w:r>
        <w:t>Point …</w:t>
      </w:r>
      <w:bookmarkEnd w:id="20"/>
    </w:p>
    <w:bookmarkEnd w:id="13"/>
    <w:bookmarkEnd w:id="14"/>
    <w:bookmarkEnd w:id="15"/>
    <w:p w14:paraId="7B4E3B93" w14:textId="77777777" w:rsidR="00D23E24" w:rsidRDefault="00D23E24" w:rsidP="00D23E24">
      <w:pPr>
        <w:pStyle w:val="Help"/>
        <w:rPr>
          <w:b/>
          <w:u w:val="single"/>
        </w:rPr>
      </w:pPr>
    </w:p>
    <w:p w14:paraId="4258993E" w14:textId="77777777" w:rsidR="004D2F9B" w:rsidRDefault="004D2F9B" w:rsidP="004D2F9B">
      <w:pPr>
        <w:pStyle w:val="Titre1"/>
      </w:pPr>
      <w:bookmarkStart w:id="21" w:name="_Toc125451225"/>
      <w:bookmarkStart w:id="22" w:name="_Toc25553321"/>
      <w:bookmarkStart w:id="23" w:name="_Toc71691025"/>
      <w:r>
        <w:lastRenderedPageBreak/>
        <w:t>Tests</w:t>
      </w:r>
      <w:bookmarkEnd w:id="21"/>
    </w:p>
    <w:p w14:paraId="5BFBC13B" w14:textId="5E319F9E" w:rsidR="00CF39A8" w:rsidRDefault="004D2F9B" w:rsidP="0049659A">
      <w:pPr>
        <w:pStyle w:val="Titre2"/>
        <w:rPr>
          <w:i w:val="0"/>
          <w:iCs/>
        </w:rPr>
      </w:pPr>
      <w:bookmarkStart w:id="24" w:name="_Toc125451226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22"/>
      <w:r w:rsidR="0049659A" w:rsidRPr="00791020">
        <w:rPr>
          <w:i w:val="0"/>
          <w:iCs/>
        </w:rPr>
        <w:t>s effectués</w:t>
      </w:r>
      <w:bookmarkEnd w:id="23"/>
      <w:bookmarkEnd w:id="24"/>
    </w:p>
    <w:p w14:paraId="30C55601" w14:textId="7E1B869F" w:rsidR="00E56368" w:rsidRPr="00E56368" w:rsidRDefault="00E56368" w:rsidP="00E56368">
      <w:r w:rsidRPr="00E56368">
        <w:t>https://icescrum.cpnv.ch/p/JEU2048/#/planning/3090/sprint/3109/story/6243/tests</w:t>
      </w:r>
    </w:p>
    <w:p w14:paraId="4209A6B6" w14:textId="61237A0E" w:rsidR="00CF39A8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125451227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14:paraId="290E4753" w14:textId="4071BBEC" w:rsidR="0096206A" w:rsidRPr="0096206A" w:rsidRDefault="0096206A" w:rsidP="0096206A">
      <w:r>
        <w:t>Pas d’erreur rendue pour le sprint 2</w:t>
      </w:r>
    </w:p>
    <w:p w14:paraId="0A9A7162" w14:textId="77777777" w:rsidR="00CF39A8" w:rsidRDefault="00AA0785" w:rsidP="00684B3D">
      <w:pPr>
        <w:pStyle w:val="Titre1"/>
        <w:tabs>
          <w:tab w:val="num" w:pos="360"/>
        </w:tabs>
      </w:pPr>
      <w:bookmarkStart w:id="28" w:name="_Toc25553328"/>
      <w:bookmarkStart w:id="29" w:name="_Toc71703263"/>
      <w:bookmarkStart w:id="30" w:name="_Toc125451228"/>
      <w:r w:rsidRPr="0049659A">
        <w:t>C</w:t>
      </w:r>
      <w:bookmarkEnd w:id="28"/>
      <w:bookmarkEnd w:id="29"/>
      <w:r w:rsidR="00684B3D">
        <w:t>onclusions</w:t>
      </w:r>
      <w:bookmarkEnd w:id="30"/>
    </w:p>
    <w:p w14:paraId="61FC7013" w14:textId="77777777"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14:paraId="2C6480F0" w14:textId="77777777"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14:paraId="26B35094" w14:textId="77777777"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14:paraId="48270BFE" w14:textId="77777777"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14:paraId="1D03DB07" w14:textId="77777777"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14:paraId="37F66785" w14:textId="77777777"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14:paraId="02EE3A34" w14:textId="77777777" w:rsidR="00CF39A8" w:rsidRDefault="00AA0785" w:rsidP="00684B3D">
      <w:pPr>
        <w:pStyle w:val="Titre1"/>
        <w:tabs>
          <w:tab w:val="num" w:pos="360"/>
        </w:tabs>
      </w:pPr>
      <w:bookmarkStart w:id="31" w:name="_Toc71703264"/>
      <w:bookmarkStart w:id="32" w:name="_Toc125451229"/>
      <w:r w:rsidRPr="0049659A">
        <w:t>A</w:t>
      </w:r>
      <w:bookmarkEnd w:id="31"/>
      <w:r w:rsidR="00684B3D">
        <w:t>nnexes</w:t>
      </w:r>
      <w:bookmarkEnd w:id="32"/>
    </w:p>
    <w:p w14:paraId="083B8B0D" w14:textId="7D381532" w:rsidR="00CF39A8" w:rsidRDefault="00AA0785" w:rsidP="00AA0785">
      <w:pPr>
        <w:pStyle w:val="Titre2"/>
        <w:rPr>
          <w:i w:val="0"/>
          <w:iCs/>
        </w:rPr>
      </w:pPr>
      <w:bookmarkStart w:id="33" w:name="_Toc71703265"/>
      <w:bookmarkStart w:id="34" w:name="_Toc125451230"/>
      <w:r w:rsidRPr="00791020">
        <w:rPr>
          <w:i w:val="0"/>
          <w:iCs/>
        </w:rPr>
        <w:t>Sources – Bibliographie</w:t>
      </w:r>
      <w:bookmarkEnd w:id="33"/>
      <w:bookmarkEnd w:id="34"/>
    </w:p>
    <w:p w14:paraId="6B920EBB" w14:textId="245496AC" w:rsidR="00F07157" w:rsidRPr="00F07157" w:rsidRDefault="00F07157" w:rsidP="00F07157">
      <w:r>
        <w:t>Aide de Carlos et w3school</w:t>
      </w:r>
    </w:p>
    <w:p w14:paraId="3CC90570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5" w:name="_Toc25553330"/>
      <w:bookmarkStart w:id="36" w:name="_Toc71703266"/>
      <w:bookmarkStart w:id="37" w:name="_Toc125451231"/>
      <w:r w:rsidRPr="00791020">
        <w:rPr>
          <w:i w:val="0"/>
          <w:iCs/>
        </w:rPr>
        <w:t xml:space="preserve">Journal de bord </w:t>
      </w:r>
      <w:bookmarkEnd w:id="35"/>
      <w:bookmarkEnd w:id="36"/>
      <w:r w:rsidR="00E109AA">
        <w:rPr>
          <w:i w:val="0"/>
          <w:iCs/>
        </w:rPr>
        <w:t>du projet</w:t>
      </w:r>
      <w:bookmarkEnd w:id="37"/>
    </w:p>
    <w:p w14:paraId="06E25B67" w14:textId="77777777"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14:paraId="492313F2" w14:textId="77777777" w:rsidTr="002C6F74">
        <w:tc>
          <w:tcPr>
            <w:tcW w:w="1134" w:type="dxa"/>
          </w:tcPr>
          <w:p w14:paraId="34D93D5C" w14:textId="77777777"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14:paraId="0D13BC14" w14:textId="77777777"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14:paraId="1ED74EB2" w14:textId="77777777" w:rsidTr="002C6F74">
        <w:tc>
          <w:tcPr>
            <w:tcW w:w="1134" w:type="dxa"/>
          </w:tcPr>
          <w:p w14:paraId="61C10C18" w14:textId="77777777" w:rsidR="00E109AA" w:rsidRDefault="00E109AA" w:rsidP="00F53ED8"/>
        </w:tc>
        <w:tc>
          <w:tcPr>
            <w:tcW w:w="7652" w:type="dxa"/>
          </w:tcPr>
          <w:p w14:paraId="45F9E51C" w14:textId="77777777" w:rsidR="00E109AA" w:rsidRDefault="00E109AA" w:rsidP="00F53ED8"/>
        </w:tc>
      </w:tr>
    </w:tbl>
    <w:p w14:paraId="44F2CF3E" w14:textId="77777777" w:rsidR="00591119" w:rsidRDefault="00591119" w:rsidP="00591119">
      <w:pPr>
        <w:rPr>
          <w:szCs w:val="14"/>
        </w:rPr>
      </w:pPr>
    </w:p>
    <w:p w14:paraId="3205496D" w14:textId="77777777" w:rsidR="000C04E2" w:rsidRPr="00791020" w:rsidRDefault="000C04E2" w:rsidP="000C04E2">
      <w:pPr>
        <w:pStyle w:val="Titre2"/>
        <w:rPr>
          <w:i w:val="0"/>
          <w:iCs/>
        </w:rPr>
      </w:pPr>
      <w:r>
        <w:rPr>
          <w:i w:val="0"/>
          <w:iCs/>
        </w:rPr>
        <w:t>Journal de travail</w:t>
      </w:r>
    </w:p>
    <w:p w14:paraId="0FDEB484" w14:textId="77777777" w:rsidR="000C04E2" w:rsidRDefault="000C04E2" w:rsidP="000C04E2"/>
    <w:tbl>
      <w:tblPr>
        <w:tblW w:w="950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2"/>
        <w:gridCol w:w="998"/>
        <w:gridCol w:w="1001"/>
        <w:gridCol w:w="1421"/>
        <w:gridCol w:w="3019"/>
        <w:gridCol w:w="2270"/>
      </w:tblGrid>
      <w:tr w:rsidR="000C04E2" w:rsidRPr="001A07CF" w14:paraId="6486F632" w14:textId="77777777" w:rsidTr="00444B0B">
        <w:trPr>
          <w:trHeight w:val="543"/>
        </w:trPr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DBFDE3A" w14:textId="77777777" w:rsidR="000C04E2" w:rsidRPr="001A07CF" w:rsidRDefault="000C04E2" w:rsidP="00037653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</w:pPr>
            <w:bookmarkStart w:id="38" w:name="RANGE!A6"/>
            <w:r w:rsidRPr="001A07CF"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  <w:t>Jour</w:t>
            </w:r>
            <w:bookmarkEnd w:id="38"/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4BD52B3" w14:textId="77777777" w:rsidR="000C04E2" w:rsidRPr="001A07CF" w:rsidRDefault="000C04E2" w:rsidP="00037653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</w:pPr>
            <w:r w:rsidRPr="001A07CF"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  <w:t>Semaine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E1A9225" w14:textId="77777777" w:rsidR="000C04E2" w:rsidRPr="001A07CF" w:rsidRDefault="000C04E2" w:rsidP="00037653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</w:pPr>
            <w:r w:rsidRPr="001A07CF"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  <w:t>Temps [h]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C654551" w14:textId="77777777" w:rsidR="000C04E2" w:rsidRPr="001A07CF" w:rsidRDefault="000C04E2" w:rsidP="00037653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</w:pPr>
            <w:r w:rsidRPr="001A07CF"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  <w:t>Type</w:t>
            </w:r>
          </w:p>
        </w:tc>
        <w:tc>
          <w:tcPr>
            <w:tcW w:w="3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4213740" w14:textId="77777777" w:rsidR="000C04E2" w:rsidRPr="001A07CF" w:rsidRDefault="000C04E2" w:rsidP="00037653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</w:pPr>
            <w:r w:rsidRPr="001A07CF"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  <w:t>Description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95171C9" w14:textId="77777777" w:rsidR="000C04E2" w:rsidRPr="001A07CF" w:rsidRDefault="000C04E2" w:rsidP="00037653">
            <w:pPr>
              <w:jc w:val="center"/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</w:pPr>
            <w:r w:rsidRPr="001A07CF">
              <w:rPr>
                <w:rFonts w:ascii="Calibri" w:hAnsi="Calibri" w:cs="Calibri"/>
                <w:b/>
                <w:bCs/>
                <w:color w:val="000000"/>
                <w:szCs w:val="24"/>
                <w:lang w:val="fr-CH" w:eastAsia="fr-CH"/>
              </w:rPr>
              <w:t>Remarques</w:t>
            </w:r>
          </w:p>
        </w:tc>
      </w:tr>
      <w:tr w:rsidR="00444B0B" w:rsidRPr="001A07CF" w14:paraId="27B593BA" w14:textId="77777777" w:rsidTr="002040E6">
        <w:trPr>
          <w:trHeight w:val="756"/>
        </w:trPr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3306B" w14:textId="6E8D980A" w:rsidR="00444B0B" w:rsidRPr="001A07CF" w:rsidRDefault="005B255A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03.02.2023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571E1" w14:textId="55A00E15" w:rsidR="00444B0B" w:rsidRPr="001A07CF" w:rsidRDefault="007C1E87" w:rsidP="007C1E87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       -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EAC10" w14:textId="29338EB4" w:rsidR="00444B0B" w:rsidRPr="001A07CF" w:rsidRDefault="00ED7020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2h30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BCE29" w14:textId="770A423B" w:rsidR="00444B0B" w:rsidRPr="001A07CF" w:rsidRDefault="00800F5C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Code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0C78D" w14:textId="576CE6F5" w:rsidR="00444B0B" w:rsidRPr="001A07CF" w:rsidRDefault="00444B0B" w:rsidP="002040E6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1A07C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  <w:r w:rsidR="00800F5C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Optimisation d</w:t>
            </w:r>
            <w:r w:rsidR="00B21D6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e la première partie (sprint1)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418BB" w14:textId="693C636B" w:rsidR="00444B0B" w:rsidRPr="001A07CF" w:rsidRDefault="00800F5C" w:rsidP="00800F5C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</w:tr>
      <w:tr w:rsidR="00444B0B" w:rsidRPr="001A07CF" w14:paraId="734A685F" w14:textId="77777777" w:rsidTr="002040E6">
        <w:trPr>
          <w:trHeight w:val="756"/>
        </w:trPr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11F95" w14:textId="357F0CCD" w:rsidR="00444B0B" w:rsidRPr="001A07CF" w:rsidRDefault="00281B9D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03.02.2023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58F3D" w14:textId="161C0123" w:rsidR="00444B0B" w:rsidRPr="001A07CF" w:rsidRDefault="007C1E87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4F798" w14:textId="6A3D3B3B" w:rsidR="00444B0B" w:rsidRPr="001A07CF" w:rsidRDefault="00ED7020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1h30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B535E" w14:textId="7ECA78AD" w:rsidR="00444B0B" w:rsidRPr="001A07CF" w:rsidRDefault="00800F5C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iceScrum</w:t>
            </w:r>
            <w:proofErr w:type="spellEnd"/>
            <w:proofErr w:type="gramEnd"/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A0C20" w14:textId="0DF7D49F" w:rsidR="00444B0B" w:rsidRPr="001A07CF" w:rsidRDefault="00444B0B" w:rsidP="002040E6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1A07C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  <w:r w:rsidR="00B21D6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Création des taches pour le sprint 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FEC56" w14:textId="4CBEEBFE" w:rsidR="00444B0B" w:rsidRPr="001A07CF" w:rsidRDefault="00444B0B" w:rsidP="002040E6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1A07C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  <w:r w:rsidR="00800F5C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</w:tr>
      <w:tr w:rsidR="00444B0B" w:rsidRPr="001A07CF" w14:paraId="17A83830" w14:textId="77777777" w:rsidTr="002040E6">
        <w:trPr>
          <w:trHeight w:val="756"/>
        </w:trPr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2E925" w14:textId="19992338" w:rsidR="00444B0B" w:rsidRPr="001A07CF" w:rsidRDefault="00D103CB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</w:t>
            </w:r>
            <w:r w:rsidR="009C3226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8.02.2023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6E1D3" w14:textId="4B646033" w:rsidR="00444B0B" w:rsidRPr="001A07CF" w:rsidRDefault="007C1E87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203AA" w14:textId="6048BFF1" w:rsidR="00444B0B" w:rsidRPr="001A07CF" w:rsidRDefault="006D2F8E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1h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36A73" w14:textId="2D16929D" w:rsidR="00444B0B" w:rsidRPr="001A07CF" w:rsidRDefault="006D2F8E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Code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78183" w14:textId="7B2C132A" w:rsidR="00444B0B" w:rsidRPr="001A07CF" w:rsidRDefault="00444B0B" w:rsidP="002040E6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1A07C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  <w:r w:rsidR="006D2F8E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Commencement du sprint 2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06038" w14:textId="53704D3C" w:rsidR="00444B0B" w:rsidRPr="001A07CF" w:rsidRDefault="00444B0B" w:rsidP="002040E6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1A07C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  <w:r w:rsidR="00800F5C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</w:tr>
      <w:tr w:rsidR="00281B9D" w:rsidRPr="001A07CF" w14:paraId="192AD9C6" w14:textId="77777777" w:rsidTr="002040E6">
        <w:trPr>
          <w:trHeight w:val="756"/>
        </w:trPr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AD4E9" w14:textId="77146D77" w:rsidR="00281B9D" w:rsidRPr="001A07CF" w:rsidRDefault="009C3226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10.02.2023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6D094" w14:textId="1DABD94F" w:rsidR="00281B9D" w:rsidRPr="001A07CF" w:rsidRDefault="007C1E87" w:rsidP="007C1E87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       -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C80C1" w14:textId="77777777" w:rsidR="00281B9D" w:rsidRPr="001A07CF" w:rsidRDefault="00281B9D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42E6D" w14:textId="77777777" w:rsidR="00281B9D" w:rsidRPr="001A07CF" w:rsidRDefault="00281B9D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5DBEB" w14:textId="57C41FC1" w:rsidR="00281B9D" w:rsidRPr="001A07CF" w:rsidRDefault="00281B9D" w:rsidP="002040E6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1A07C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  <w:proofErr w:type="gramStart"/>
            <w:r w:rsidR="006D2F8E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absent</w:t>
            </w:r>
            <w:proofErr w:type="gramEnd"/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2BBC9" w14:textId="164FC819" w:rsidR="00281B9D" w:rsidRPr="001A07CF" w:rsidRDefault="00281B9D" w:rsidP="002040E6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1A07C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  <w:r w:rsidR="00800F5C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</w:tr>
      <w:tr w:rsidR="00281B9D" w:rsidRPr="001A07CF" w14:paraId="327F18FC" w14:textId="77777777" w:rsidTr="002040E6">
        <w:trPr>
          <w:trHeight w:val="756"/>
        </w:trPr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14CE9" w14:textId="1D1773EA" w:rsidR="00281B9D" w:rsidRPr="001A07CF" w:rsidRDefault="009C3226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22.02.2023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0412B" w14:textId="690CCC86" w:rsidR="00281B9D" w:rsidRPr="001A07CF" w:rsidRDefault="007C1E87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0BCC7" w14:textId="74553622" w:rsidR="00281B9D" w:rsidRPr="001A07CF" w:rsidRDefault="00A92144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1h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6F3F0" w14:textId="2AFD1463" w:rsidR="00281B9D" w:rsidRPr="001A07CF" w:rsidRDefault="00A92144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Code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90943" w14:textId="1143ADD6" w:rsidR="00281B9D" w:rsidRPr="001A07CF" w:rsidRDefault="00281B9D" w:rsidP="002040E6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1A07C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  <w:r w:rsidR="000C3665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Création de la fonction </w:t>
            </w:r>
            <w:proofErr w:type="spellStart"/>
            <w:r w:rsidR="000C3665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random</w:t>
            </w:r>
            <w:proofErr w:type="spellEnd"/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54FB1" w14:textId="0DBC1DA2" w:rsidR="00281B9D" w:rsidRPr="001A07CF" w:rsidRDefault="00281B9D" w:rsidP="002040E6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1A07C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  <w:r w:rsidR="00800F5C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</w:tr>
      <w:tr w:rsidR="00281B9D" w:rsidRPr="001A07CF" w14:paraId="6A0B8B5C" w14:textId="77777777" w:rsidTr="002040E6">
        <w:trPr>
          <w:trHeight w:val="756"/>
        </w:trPr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E53A9" w14:textId="649DFDA5" w:rsidR="00281B9D" w:rsidRPr="001A07CF" w:rsidRDefault="008254F7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24.02.2023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C6B9C" w14:textId="2B0F2D96" w:rsidR="00281B9D" w:rsidRPr="001A07CF" w:rsidRDefault="007C1E87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92B1F" w14:textId="46860CBC" w:rsidR="00281B9D" w:rsidRPr="001A07CF" w:rsidRDefault="00207AF0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3h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809DE" w14:textId="7B9B0C0D" w:rsidR="00281B9D" w:rsidRPr="001A07CF" w:rsidRDefault="00207AF0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Code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F800A" w14:textId="199034C2" w:rsidR="00281B9D" w:rsidRPr="001A07CF" w:rsidRDefault="00281B9D" w:rsidP="002040E6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1A07C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  <w:r w:rsidR="00207AF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Compréhension de la fonction tasse 4 et </w:t>
            </w:r>
            <w:proofErr w:type="spellStart"/>
            <w:r w:rsidR="00207AF0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concéption</w:t>
            </w:r>
            <w:proofErr w:type="spellEnd"/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FB2CE" w14:textId="04C98C53" w:rsidR="00281B9D" w:rsidRPr="001A07CF" w:rsidRDefault="00281B9D" w:rsidP="002040E6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1A07C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  <w:r w:rsidR="00800F5C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</w:tr>
      <w:tr w:rsidR="00281B9D" w:rsidRPr="001A07CF" w14:paraId="483BF227" w14:textId="77777777" w:rsidTr="002040E6">
        <w:trPr>
          <w:trHeight w:val="756"/>
        </w:trPr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E3272" w14:textId="4420B073" w:rsidR="00281B9D" w:rsidRPr="001A07CF" w:rsidRDefault="008254F7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lastRenderedPageBreak/>
              <w:t>24.02.2023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21A13" w14:textId="0054A578" w:rsidR="00281B9D" w:rsidRPr="001A07CF" w:rsidRDefault="007C1E87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F42DD" w14:textId="34A66A3A" w:rsidR="00281B9D" w:rsidRPr="001A07CF" w:rsidRDefault="00F03663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1h30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4EAB5" w14:textId="02DEA357" w:rsidR="00281B9D" w:rsidRPr="001A07CF" w:rsidRDefault="00F03663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Code/aide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CF41B" w14:textId="4CD73876" w:rsidR="00281B9D" w:rsidRPr="001A07CF" w:rsidRDefault="00281B9D" w:rsidP="002040E6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1A07C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  <w:proofErr w:type="spellStart"/>
            <w:r w:rsidR="00F03663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Reliement</w:t>
            </w:r>
            <w:proofErr w:type="spellEnd"/>
            <w:r w:rsidR="00F03663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du bouton</w:t>
            </w:r>
            <w:proofErr w:type="gramStart"/>
            <w:r w:rsidR="00F03663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«Nouveau</w:t>
            </w:r>
            <w:proofErr w:type="gramEnd"/>
            <w:r w:rsidR="00F03663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 » avec la fonction </w:t>
            </w:r>
            <w:proofErr w:type="spellStart"/>
            <w:r w:rsidR="00F03663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random</w:t>
            </w:r>
            <w:proofErr w:type="spellEnd"/>
            <w:r w:rsidR="00F03663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et création</w:t>
            </w:r>
            <w:r w:rsidR="00785BE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de la fonction display.</w:t>
            </w:r>
            <w:r w:rsidR="00F03663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D54D4" w14:textId="4318EFAB" w:rsidR="00281B9D" w:rsidRPr="001A07CF" w:rsidRDefault="00800F5C" w:rsidP="002040E6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  <w:r w:rsidR="00281B9D" w:rsidRPr="001A07C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</w:tr>
      <w:tr w:rsidR="00281B9D" w:rsidRPr="001A07CF" w14:paraId="0FAD0CD1" w14:textId="77777777" w:rsidTr="002040E6">
        <w:trPr>
          <w:trHeight w:val="756"/>
        </w:trPr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5A849" w14:textId="65176D1F" w:rsidR="00281B9D" w:rsidRPr="001A07CF" w:rsidRDefault="008254F7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01.03.2023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5D92D" w14:textId="4A5C9521" w:rsidR="00281B9D" w:rsidRPr="001A07CF" w:rsidRDefault="007C1E87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97954" w14:textId="77777777" w:rsidR="00281B9D" w:rsidRPr="001A07CF" w:rsidRDefault="00281B9D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04729" w14:textId="77777777" w:rsidR="00281B9D" w:rsidRPr="001A07CF" w:rsidRDefault="00281B9D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6B9D8" w14:textId="29C19BF8" w:rsidR="00281B9D" w:rsidRPr="001A07CF" w:rsidRDefault="00281B9D" w:rsidP="002040E6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1A07C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  <w:proofErr w:type="gramStart"/>
            <w:r w:rsidR="00785BE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absent</w:t>
            </w:r>
            <w:proofErr w:type="gramEnd"/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49E63" w14:textId="2EAF50B5" w:rsidR="00281B9D" w:rsidRPr="001A07CF" w:rsidRDefault="00281B9D" w:rsidP="002040E6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1A07C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  <w:r w:rsidR="00800F5C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</w:tr>
      <w:tr w:rsidR="008254F7" w:rsidRPr="001A07CF" w14:paraId="41D3A881" w14:textId="77777777" w:rsidTr="002040E6">
        <w:trPr>
          <w:trHeight w:val="756"/>
        </w:trPr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225AA" w14:textId="1B1F3E96" w:rsidR="008254F7" w:rsidRPr="001A07CF" w:rsidRDefault="00D17683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03.03.2023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BB7B6" w14:textId="509E441D" w:rsidR="008254F7" w:rsidRPr="001A07CF" w:rsidRDefault="00D17683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3897F" w14:textId="77777777" w:rsidR="008254F7" w:rsidRPr="001A07CF" w:rsidRDefault="008254F7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EB8CE" w14:textId="77777777" w:rsidR="008254F7" w:rsidRPr="001A07CF" w:rsidRDefault="008254F7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4B7CA" w14:textId="7AA81C93" w:rsidR="008254F7" w:rsidRPr="001A07CF" w:rsidRDefault="008254F7" w:rsidP="002040E6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1A07C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  <w:proofErr w:type="gramStart"/>
            <w:r w:rsidR="00785BE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absent</w:t>
            </w:r>
            <w:proofErr w:type="gramEnd"/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B8B15" w14:textId="77777777" w:rsidR="008254F7" w:rsidRPr="001A07CF" w:rsidRDefault="008254F7" w:rsidP="002040E6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1A07C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</w:tr>
      <w:tr w:rsidR="008254F7" w:rsidRPr="001A07CF" w14:paraId="5F7909A1" w14:textId="77777777" w:rsidTr="002040E6">
        <w:trPr>
          <w:trHeight w:val="756"/>
        </w:trPr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42AB6" w14:textId="1B8920E1" w:rsidR="008254F7" w:rsidRPr="001A07CF" w:rsidRDefault="00D17683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08.03.2023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77DC2" w14:textId="18B0C5BB" w:rsidR="008254F7" w:rsidRPr="001A07CF" w:rsidRDefault="00D17683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035D8" w14:textId="77777777" w:rsidR="008254F7" w:rsidRPr="001A07CF" w:rsidRDefault="008254F7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E8C6A" w14:textId="77777777" w:rsidR="008254F7" w:rsidRPr="001A07CF" w:rsidRDefault="008254F7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D9C8C" w14:textId="339223DE" w:rsidR="008254F7" w:rsidRPr="001A07CF" w:rsidRDefault="008254F7" w:rsidP="002040E6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1A07C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  <w:proofErr w:type="gramStart"/>
            <w:r w:rsidR="00785BE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absent</w:t>
            </w:r>
            <w:proofErr w:type="gramEnd"/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B58C4" w14:textId="77777777" w:rsidR="008254F7" w:rsidRPr="001A07CF" w:rsidRDefault="008254F7" w:rsidP="002040E6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1A07C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</w:tr>
      <w:tr w:rsidR="008254F7" w:rsidRPr="001A07CF" w14:paraId="29E6EB2A" w14:textId="77777777" w:rsidTr="002040E6">
        <w:trPr>
          <w:trHeight w:val="756"/>
        </w:trPr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348B2" w14:textId="20D3A96E" w:rsidR="008254F7" w:rsidRPr="001A07CF" w:rsidRDefault="00D17683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10.03.2023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89B05" w14:textId="62A7FAAE" w:rsidR="008254F7" w:rsidRPr="001A07CF" w:rsidRDefault="00D17683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FE2A" w14:textId="30A664D3" w:rsidR="008254F7" w:rsidRPr="001A07CF" w:rsidRDefault="00944405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2h45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641BC" w14:textId="4F8663AE" w:rsidR="008254F7" w:rsidRPr="001A07CF" w:rsidRDefault="00785BEB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Code</w:t>
            </w:r>
            <w:r w:rsidR="0018085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/aide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4B725" w14:textId="1A14E844" w:rsidR="008254F7" w:rsidRPr="001A07CF" w:rsidRDefault="008254F7" w:rsidP="002040E6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1A07C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  <w:r w:rsidR="00944405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Ajustement des fonctions pour chaque touche de mouvement</w:t>
            </w:r>
            <w:r w:rsidR="00C80E55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, réglage de la fonction </w:t>
            </w:r>
            <w:proofErr w:type="spellStart"/>
            <w:r w:rsidR="00C80E55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random</w:t>
            </w:r>
            <w:proofErr w:type="spellEnd"/>
            <w:r w:rsidR="000779E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et ajout sur </w:t>
            </w:r>
            <w:proofErr w:type="spellStart"/>
            <w:r w:rsidR="000779EB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github</w:t>
            </w:r>
            <w:proofErr w:type="spellEnd"/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2C4DC" w14:textId="77777777" w:rsidR="008254F7" w:rsidRPr="001A07CF" w:rsidRDefault="008254F7" w:rsidP="002040E6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1A07C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</w:tr>
      <w:tr w:rsidR="00D17683" w:rsidRPr="001A07CF" w14:paraId="0ABEE66D" w14:textId="77777777" w:rsidTr="002040E6">
        <w:trPr>
          <w:trHeight w:val="756"/>
        </w:trPr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921B1" w14:textId="41A82341" w:rsidR="00D17683" w:rsidRPr="001A07CF" w:rsidRDefault="00D17683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10.03.2023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E90EA" w14:textId="6A5D454F" w:rsidR="00D17683" w:rsidRPr="001A07CF" w:rsidRDefault="00D17683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A4689" w14:textId="7688FD03" w:rsidR="00D17683" w:rsidRPr="001A07CF" w:rsidRDefault="00180858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30min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0D455" w14:textId="2C9E5000" w:rsidR="00D17683" w:rsidRPr="001A07CF" w:rsidRDefault="00785BEB" w:rsidP="002040E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Icescrum</w:t>
            </w:r>
            <w:proofErr w:type="spellEnd"/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E7D32" w14:textId="10E2BFCE" w:rsidR="00D17683" w:rsidRPr="001A07CF" w:rsidRDefault="00D17683" w:rsidP="002040E6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1A07C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  <w:r w:rsidR="0018085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Création des tests, correction de l’ancien sprint, ajout de description et </w:t>
            </w:r>
            <w:proofErr w:type="spellStart"/>
            <w:r w:rsidR="00180858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done</w:t>
            </w:r>
            <w:proofErr w:type="spellEnd"/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5C978" w14:textId="77777777" w:rsidR="00D17683" w:rsidRPr="001A07CF" w:rsidRDefault="00D17683" w:rsidP="002040E6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1A07C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</w:tr>
      <w:tr w:rsidR="000C04E2" w:rsidRPr="001A07CF" w14:paraId="26065F87" w14:textId="77777777" w:rsidTr="00444B0B">
        <w:trPr>
          <w:trHeight w:val="756"/>
        </w:trPr>
        <w:tc>
          <w:tcPr>
            <w:tcW w:w="7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FD5A0" w14:textId="1482E072" w:rsidR="000C04E2" w:rsidRPr="001A07CF" w:rsidRDefault="00D17683" w:rsidP="000376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10.03.2023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31F76" w14:textId="5CD1F718" w:rsidR="000C04E2" w:rsidRPr="001A07CF" w:rsidRDefault="007C1E87" w:rsidP="000376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ABE85" w14:textId="7A9E801F" w:rsidR="000C04E2" w:rsidRPr="001A07CF" w:rsidRDefault="000779EB" w:rsidP="000376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2h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BC72F" w14:textId="2FFD3DBD" w:rsidR="000C04E2" w:rsidRPr="001A07CF" w:rsidRDefault="00C80E55" w:rsidP="0003765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Word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5523B" w14:textId="564E8738" w:rsidR="000C04E2" w:rsidRPr="001A07CF" w:rsidRDefault="000C04E2" w:rsidP="00037653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1A07C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  <w:proofErr w:type="spellStart"/>
            <w:r w:rsidR="00164DB6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Remplire</w:t>
            </w:r>
            <w:proofErr w:type="spellEnd"/>
            <w:r w:rsidR="00164DB6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le document du projet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07A74" w14:textId="16B80493" w:rsidR="000C04E2" w:rsidRPr="001A07CF" w:rsidRDefault="000C04E2" w:rsidP="00037653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1A07CF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  <w:r w:rsidR="00800F5C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-</w:t>
            </w:r>
          </w:p>
        </w:tc>
      </w:tr>
    </w:tbl>
    <w:p w14:paraId="5D8B7809" w14:textId="77777777" w:rsidR="000C04E2" w:rsidRDefault="000C04E2" w:rsidP="00591119">
      <w:pPr>
        <w:rPr>
          <w:szCs w:val="14"/>
        </w:rPr>
      </w:pPr>
    </w:p>
    <w:sectPr w:rsidR="000C04E2">
      <w:headerReference w:type="default" r:id="rId13"/>
      <w:footerReference w:type="default" r:id="rId14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AA8D9" w14:textId="77777777" w:rsidR="002F1F1D" w:rsidRDefault="002F1F1D">
      <w:r>
        <w:separator/>
      </w:r>
    </w:p>
  </w:endnote>
  <w:endnote w:type="continuationSeparator" w:id="0">
    <w:p w14:paraId="763BBAF5" w14:textId="77777777" w:rsidR="002F1F1D" w:rsidRDefault="002F1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63CB9" w14:textId="77777777" w:rsidR="00DB2183" w:rsidRDefault="00DB2183">
    <w:pPr>
      <w:pStyle w:val="Pieddepage"/>
      <w:pBdr>
        <w:top w:val="single" w:sz="4" w:space="1" w:color="auto"/>
      </w:pBdr>
    </w:pPr>
    <w:r w:rsidRPr="0040128D">
      <w:t>Auteur(s)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0C04E2">
      <w:rPr>
        <w:rStyle w:val="Numrodepage"/>
        <w:noProof/>
      </w:rPr>
      <w:t>5</w:t>
    </w:r>
    <w:r>
      <w:rPr>
        <w:rStyle w:val="Numrodepage"/>
      </w:rPr>
      <w:fldChar w:fldCharType="end"/>
    </w:r>
    <w:r>
      <w:tab/>
    </w:r>
    <w:r w:rsidR="000F7745">
      <w:rPr>
        <w:noProof/>
      </w:rPr>
      <w:fldChar w:fldCharType="begin"/>
    </w:r>
    <w:r w:rsidR="000F7745">
      <w:rPr>
        <w:noProof/>
      </w:rPr>
      <w:instrText xml:space="preserve"> SAVEDATE  \* MERGEFORMAT </w:instrText>
    </w:r>
    <w:r w:rsidR="000F7745">
      <w:rPr>
        <w:noProof/>
      </w:rPr>
      <w:fldChar w:fldCharType="separate"/>
    </w:r>
    <w:r w:rsidR="002F1F1D">
      <w:rPr>
        <w:noProof/>
      </w:rPr>
      <w:t>00/00/0000 00:00:00</w:t>
    </w:r>
    <w:r w:rsidR="000F7745">
      <w:rPr>
        <w:noProof/>
      </w:rPr>
      <w:fldChar w:fldCharType="end"/>
    </w:r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62413" w14:textId="77777777" w:rsidR="002F1F1D" w:rsidRDefault="002F1F1D">
      <w:r>
        <w:separator/>
      </w:r>
    </w:p>
  </w:footnote>
  <w:footnote w:type="continuationSeparator" w:id="0">
    <w:p w14:paraId="574FFB8A" w14:textId="77777777" w:rsidR="002F1F1D" w:rsidRDefault="002F1F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F3250" w14:textId="395ED13B" w:rsidR="00DB2183" w:rsidRPr="002F1F1D" w:rsidRDefault="002F1F1D" w:rsidP="002F1F1D">
    <w:pPr>
      <w:jc w:val="center"/>
      <w:rPr>
        <w:b/>
        <w:bCs/>
        <w:sz w:val="40"/>
        <w:szCs w:val="40"/>
        <w:lang w:val="fr-CH"/>
      </w:rPr>
    </w:pPr>
    <w:r w:rsidRPr="002F1F1D">
      <w:rPr>
        <w:b/>
        <w:bCs/>
        <w:sz w:val="40"/>
        <w:szCs w:val="40"/>
        <w:lang w:val="fr-CH"/>
      </w:rPr>
      <w:t>2048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969663">
    <w:abstractNumId w:val="25"/>
  </w:num>
  <w:num w:numId="2" w16cid:durableId="920406678">
    <w:abstractNumId w:val="1"/>
  </w:num>
  <w:num w:numId="3" w16cid:durableId="917791411">
    <w:abstractNumId w:val="7"/>
  </w:num>
  <w:num w:numId="4" w16cid:durableId="901986328">
    <w:abstractNumId w:val="23"/>
  </w:num>
  <w:num w:numId="5" w16cid:durableId="1050500117">
    <w:abstractNumId w:val="17"/>
  </w:num>
  <w:num w:numId="6" w16cid:durableId="1220432382">
    <w:abstractNumId w:val="8"/>
  </w:num>
  <w:num w:numId="7" w16cid:durableId="805661713">
    <w:abstractNumId w:val="19"/>
  </w:num>
  <w:num w:numId="8" w16cid:durableId="1015307707">
    <w:abstractNumId w:val="27"/>
  </w:num>
  <w:num w:numId="9" w16cid:durableId="406920499">
    <w:abstractNumId w:val="4"/>
  </w:num>
  <w:num w:numId="10" w16cid:durableId="792481986">
    <w:abstractNumId w:val="12"/>
  </w:num>
  <w:num w:numId="11" w16cid:durableId="311713192">
    <w:abstractNumId w:val="16"/>
  </w:num>
  <w:num w:numId="12" w16cid:durableId="2107071543">
    <w:abstractNumId w:val="13"/>
  </w:num>
  <w:num w:numId="13" w16cid:durableId="504787819">
    <w:abstractNumId w:val="22"/>
  </w:num>
  <w:num w:numId="14" w16cid:durableId="1034887700">
    <w:abstractNumId w:val="0"/>
  </w:num>
  <w:num w:numId="15" w16cid:durableId="101611219">
    <w:abstractNumId w:val="2"/>
  </w:num>
  <w:num w:numId="16" w16cid:durableId="1797869144">
    <w:abstractNumId w:val="11"/>
  </w:num>
  <w:num w:numId="17" w16cid:durableId="1697777214">
    <w:abstractNumId w:val="5"/>
  </w:num>
  <w:num w:numId="18" w16cid:durableId="2142915981">
    <w:abstractNumId w:val="26"/>
  </w:num>
  <w:num w:numId="19" w16cid:durableId="1868636900">
    <w:abstractNumId w:val="21"/>
  </w:num>
  <w:num w:numId="20" w16cid:durableId="1578055869">
    <w:abstractNumId w:val="28"/>
  </w:num>
  <w:num w:numId="21" w16cid:durableId="862206963">
    <w:abstractNumId w:val="18"/>
  </w:num>
  <w:num w:numId="22" w16cid:durableId="982656158">
    <w:abstractNumId w:val="24"/>
  </w:num>
  <w:num w:numId="23" w16cid:durableId="1409233403">
    <w:abstractNumId w:val="10"/>
  </w:num>
  <w:num w:numId="24" w16cid:durableId="435635412">
    <w:abstractNumId w:val="15"/>
  </w:num>
  <w:num w:numId="25" w16cid:durableId="245190716">
    <w:abstractNumId w:val="3"/>
  </w:num>
  <w:num w:numId="26" w16cid:durableId="384328960">
    <w:abstractNumId w:val="14"/>
  </w:num>
  <w:num w:numId="27" w16cid:durableId="1539929093">
    <w:abstractNumId w:val="9"/>
  </w:num>
  <w:num w:numId="28" w16cid:durableId="992758025">
    <w:abstractNumId w:val="20"/>
  </w:num>
  <w:num w:numId="29" w16cid:durableId="11534758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F1D"/>
    <w:rsid w:val="00046B84"/>
    <w:rsid w:val="0005613A"/>
    <w:rsid w:val="000779EB"/>
    <w:rsid w:val="000A2FC2"/>
    <w:rsid w:val="000C04E2"/>
    <w:rsid w:val="000C3665"/>
    <w:rsid w:val="000C7908"/>
    <w:rsid w:val="000F7745"/>
    <w:rsid w:val="00106180"/>
    <w:rsid w:val="00110ABF"/>
    <w:rsid w:val="00124E46"/>
    <w:rsid w:val="00130791"/>
    <w:rsid w:val="00164DB6"/>
    <w:rsid w:val="00172C7C"/>
    <w:rsid w:val="00180858"/>
    <w:rsid w:val="001B7271"/>
    <w:rsid w:val="001B7C29"/>
    <w:rsid w:val="001F3FBE"/>
    <w:rsid w:val="001F6623"/>
    <w:rsid w:val="00205685"/>
    <w:rsid w:val="00207AF0"/>
    <w:rsid w:val="00212505"/>
    <w:rsid w:val="00213BB2"/>
    <w:rsid w:val="00232E9F"/>
    <w:rsid w:val="0024287C"/>
    <w:rsid w:val="00245601"/>
    <w:rsid w:val="00274746"/>
    <w:rsid w:val="00281546"/>
    <w:rsid w:val="00281B9D"/>
    <w:rsid w:val="00297836"/>
    <w:rsid w:val="002A1DB5"/>
    <w:rsid w:val="002B1F85"/>
    <w:rsid w:val="002C4C01"/>
    <w:rsid w:val="002C6F74"/>
    <w:rsid w:val="002E5622"/>
    <w:rsid w:val="002F1F1D"/>
    <w:rsid w:val="002F39FF"/>
    <w:rsid w:val="00300590"/>
    <w:rsid w:val="003328AE"/>
    <w:rsid w:val="00337744"/>
    <w:rsid w:val="00360243"/>
    <w:rsid w:val="00371ECE"/>
    <w:rsid w:val="00373E0A"/>
    <w:rsid w:val="00387E54"/>
    <w:rsid w:val="003F2179"/>
    <w:rsid w:val="0040128D"/>
    <w:rsid w:val="00432F3D"/>
    <w:rsid w:val="00444B0B"/>
    <w:rsid w:val="004502D9"/>
    <w:rsid w:val="0049659A"/>
    <w:rsid w:val="004C1895"/>
    <w:rsid w:val="004C38FB"/>
    <w:rsid w:val="004D2F9B"/>
    <w:rsid w:val="004F521F"/>
    <w:rsid w:val="005143EF"/>
    <w:rsid w:val="00577704"/>
    <w:rsid w:val="00591119"/>
    <w:rsid w:val="005B255A"/>
    <w:rsid w:val="005B43CB"/>
    <w:rsid w:val="005C5523"/>
    <w:rsid w:val="005D2FCF"/>
    <w:rsid w:val="005E1E76"/>
    <w:rsid w:val="005F2769"/>
    <w:rsid w:val="00603A63"/>
    <w:rsid w:val="006226C6"/>
    <w:rsid w:val="00637ABF"/>
    <w:rsid w:val="00641AD2"/>
    <w:rsid w:val="00647782"/>
    <w:rsid w:val="006679E6"/>
    <w:rsid w:val="00682F47"/>
    <w:rsid w:val="00684B3D"/>
    <w:rsid w:val="006D2F8E"/>
    <w:rsid w:val="006E2C58"/>
    <w:rsid w:val="006F2F14"/>
    <w:rsid w:val="00716E7F"/>
    <w:rsid w:val="00726EB7"/>
    <w:rsid w:val="00732E3D"/>
    <w:rsid w:val="0075205B"/>
    <w:rsid w:val="0076568A"/>
    <w:rsid w:val="007676A0"/>
    <w:rsid w:val="00782186"/>
    <w:rsid w:val="00785BEB"/>
    <w:rsid w:val="00791020"/>
    <w:rsid w:val="00797537"/>
    <w:rsid w:val="007A2CC8"/>
    <w:rsid w:val="007B558F"/>
    <w:rsid w:val="007C1E87"/>
    <w:rsid w:val="007C53D3"/>
    <w:rsid w:val="00800F5C"/>
    <w:rsid w:val="00810BC9"/>
    <w:rsid w:val="00811908"/>
    <w:rsid w:val="008254F7"/>
    <w:rsid w:val="0083170D"/>
    <w:rsid w:val="008658D9"/>
    <w:rsid w:val="00895B96"/>
    <w:rsid w:val="008B1EAB"/>
    <w:rsid w:val="008D7200"/>
    <w:rsid w:val="009319BC"/>
    <w:rsid w:val="00944405"/>
    <w:rsid w:val="0096206A"/>
    <w:rsid w:val="00992256"/>
    <w:rsid w:val="009C3226"/>
    <w:rsid w:val="009F64CF"/>
    <w:rsid w:val="00A14804"/>
    <w:rsid w:val="00A3062E"/>
    <w:rsid w:val="00A4424C"/>
    <w:rsid w:val="00A70F6A"/>
    <w:rsid w:val="00A92144"/>
    <w:rsid w:val="00AA0785"/>
    <w:rsid w:val="00AE470C"/>
    <w:rsid w:val="00B21D6B"/>
    <w:rsid w:val="00B263B7"/>
    <w:rsid w:val="00B31079"/>
    <w:rsid w:val="00B557E4"/>
    <w:rsid w:val="00B673BB"/>
    <w:rsid w:val="00B9358C"/>
    <w:rsid w:val="00BA0FF8"/>
    <w:rsid w:val="00C315ED"/>
    <w:rsid w:val="00C34362"/>
    <w:rsid w:val="00C505B1"/>
    <w:rsid w:val="00C80E55"/>
    <w:rsid w:val="00C85B1A"/>
    <w:rsid w:val="00C930E9"/>
    <w:rsid w:val="00CB3227"/>
    <w:rsid w:val="00CD19ED"/>
    <w:rsid w:val="00CD212A"/>
    <w:rsid w:val="00CF39A8"/>
    <w:rsid w:val="00D069EA"/>
    <w:rsid w:val="00D103CB"/>
    <w:rsid w:val="00D14A10"/>
    <w:rsid w:val="00D17683"/>
    <w:rsid w:val="00D23E24"/>
    <w:rsid w:val="00DA4CCB"/>
    <w:rsid w:val="00DB2183"/>
    <w:rsid w:val="00DB4900"/>
    <w:rsid w:val="00E109AA"/>
    <w:rsid w:val="00E30CDF"/>
    <w:rsid w:val="00E42F56"/>
    <w:rsid w:val="00E56368"/>
    <w:rsid w:val="00E63311"/>
    <w:rsid w:val="00E645C0"/>
    <w:rsid w:val="00ED3A54"/>
    <w:rsid w:val="00ED50C4"/>
    <w:rsid w:val="00ED7020"/>
    <w:rsid w:val="00F028FF"/>
    <w:rsid w:val="00F03663"/>
    <w:rsid w:val="00F07157"/>
    <w:rsid w:val="00F4663F"/>
    <w:rsid w:val="00F53ED8"/>
    <w:rsid w:val="00F760A9"/>
    <w:rsid w:val="00FC02AA"/>
    <w:rsid w:val="00FC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599E21B"/>
  <w14:defaultImageDpi w14:val="300"/>
  <w15:chartTrackingRefBased/>
  <w15:docId w15:val="{CD62ABED-AC42-4E59-AD01-163E1E2F1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customStyle="1" w:styleId="Titre2Car">
    <w:name w:val="Titre 2 Car"/>
    <w:basedOn w:val="Policepardfaut"/>
    <w:link w:val="Titre2"/>
    <w:rsid w:val="000C04E2"/>
    <w:rPr>
      <w:rFonts w:ascii="Arial" w:hAnsi="Arial"/>
      <w:b/>
      <w:i/>
      <w:sz w:val="24"/>
      <w:u w:val="single"/>
    </w:rPr>
  </w:style>
  <w:style w:type="paragraph" w:customStyle="1" w:styleId="Default">
    <w:name w:val="Default"/>
    <w:rsid w:val="002F1F1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zary\Downloads\Document%20de%20projets%20ICT431-2023%20V1.1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A5672A68C3543BAAD4E683E6D7321" ma:contentTypeVersion="9" ma:contentTypeDescription="Crée un document." ma:contentTypeScope="" ma:versionID="98947aa99ecc44fd2888a9f56ab47bde">
  <xsd:schema xmlns:xsd="http://www.w3.org/2001/XMLSchema" xmlns:xs="http://www.w3.org/2001/XMLSchema" xmlns:p="http://schemas.microsoft.com/office/2006/metadata/properties" xmlns:ns3="8e4dafb4-3f50-4cbf-aece-774048656852" xmlns:ns4="a01dfb6b-9273-41a6-96ea-805027cf6929" targetNamespace="http://schemas.microsoft.com/office/2006/metadata/properties" ma:root="true" ma:fieldsID="2ac7f5993900ffd4e53924a0ad48c28f" ns3:_="" ns4:_="">
    <xsd:import namespace="8e4dafb4-3f50-4cbf-aece-774048656852"/>
    <xsd:import namespace="a01dfb6b-9273-41a6-96ea-805027cf692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4dafb4-3f50-4cbf-aece-7740486568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dfb6b-9273-41a6-96ea-805027cf69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5D693A-A9C5-49ED-A97A-1265781C5D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4dafb4-3f50-4cbf-aece-774048656852"/>
    <ds:schemaRef ds:uri="a01dfb6b-9273-41a6-96ea-805027cf6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171728-C3E4-40E4-A1FC-1F24311437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C902F7-1924-4015-9467-219337557DC3}">
  <ds:schemaRefs>
    <ds:schemaRef ds:uri="http://schemas.openxmlformats.org/package/2006/metadata/core-properties"/>
    <ds:schemaRef ds:uri="http://purl.org/dc/dcmitype/"/>
    <ds:schemaRef ds:uri="a01dfb6b-9273-41a6-96ea-805027cf6929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schemas.microsoft.com/office/infopath/2007/PartnerControls"/>
    <ds:schemaRef ds:uri="8e4dafb4-3f50-4cbf-aece-77404865685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de projets ICT431-2023 V1.1.dotx</Template>
  <TotalTime>1</TotalTime>
  <Pages>6</Pages>
  <Words>994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6450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Elod Arifi</dc:creator>
  <cp:keywords/>
  <cp:lastModifiedBy>ARIFI Elod</cp:lastModifiedBy>
  <cp:revision>2</cp:revision>
  <cp:lastPrinted>2004-09-01T12:58:00Z</cp:lastPrinted>
  <dcterms:created xsi:type="dcterms:W3CDTF">2023-03-10T11:10:00Z</dcterms:created>
  <dcterms:modified xsi:type="dcterms:W3CDTF">2023-03-10T11:10:00Z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  <property fmtid="{D5CDD505-2E9C-101B-9397-08002B2CF9AE}" pid="7" name="ContentTypeId">
    <vt:lpwstr>0x01010085BA5672A68C3543BAAD4E683E6D7321</vt:lpwstr>
  </property>
</Properties>
</file>